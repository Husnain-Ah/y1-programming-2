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DC5D" w14:textId="45012D86" w:rsidR="00A60138" w:rsidRDefault="00636D62" w:rsidP="00A60138">
      <w:pPr>
        <w:pStyle w:val="Title"/>
        <w:jc w:val="center"/>
      </w:pPr>
      <w:r>
        <w:t xml:space="preserve">Week </w:t>
      </w:r>
      <w:r w:rsidR="00F26257">
        <w:t>2</w:t>
      </w:r>
      <w:r w:rsidR="00C17B70">
        <w:t xml:space="preserve">, Lab </w:t>
      </w:r>
      <w:r w:rsidR="009D447F">
        <w:t>B</w:t>
      </w:r>
      <w:r w:rsidR="00C17B70">
        <w:t xml:space="preserve"> </w:t>
      </w:r>
      <w:r>
        <w:t xml:space="preserve">– </w:t>
      </w:r>
      <w:r w:rsidR="009D447F">
        <w:t>Linked Classes</w:t>
      </w:r>
    </w:p>
    <w:p w14:paraId="347EC209" w14:textId="02E52945" w:rsidR="00CB4F84" w:rsidRPr="00F85325" w:rsidRDefault="00636D62" w:rsidP="00C66E9D">
      <w:pPr>
        <w:pStyle w:val="Heading1"/>
      </w:pPr>
      <w:r>
        <w:t xml:space="preserve">Lab </w:t>
      </w:r>
      <w:r w:rsidRPr="00636D62">
        <w:t>Intro</w:t>
      </w:r>
      <w:r>
        <w:t xml:space="preserve"> &amp; Prep</w:t>
      </w:r>
    </w:p>
    <w:p w14:paraId="7C3D49B6" w14:textId="02E8257C" w:rsidR="00AB7EF3" w:rsidRPr="00B71AEE" w:rsidRDefault="00AB7EF3" w:rsidP="00AB7EF3">
      <w:r>
        <w:t xml:space="preserve">This lab will </w:t>
      </w:r>
      <w:r w:rsidR="001562C7">
        <w:t>introduce the idea of a class</w:t>
      </w:r>
      <w:r w:rsidR="00167BB5">
        <w:t xml:space="preserve"> (and objects of that class)</w:t>
      </w:r>
      <w:r w:rsidR="001562C7">
        <w:t xml:space="preserve"> having variables that are themselves references to other objects. We have </w:t>
      </w:r>
      <w:proofErr w:type="gramStart"/>
      <w:r w:rsidR="001562C7">
        <w:t>actually done</w:t>
      </w:r>
      <w:proofErr w:type="gramEnd"/>
      <w:r w:rsidR="001562C7">
        <w:t xml:space="preserve"> this in Part A of the lab – a Fish object has a String for its name – and Strings are objects in Java. This lab will take that idea further by having a Unit class that contains an </w:t>
      </w:r>
      <w:proofErr w:type="spellStart"/>
      <w:r w:rsidR="001562C7">
        <w:t>ArrayList</w:t>
      </w:r>
      <w:proofErr w:type="spellEnd"/>
      <w:r w:rsidR="001562C7">
        <w:t xml:space="preserve"> of students and keeps track of </w:t>
      </w:r>
      <w:r w:rsidR="00167BB5">
        <w:t>each student grade</w:t>
      </w:r>
      <w:r w:rsidR="001562C7">
        <w:t>, including the average unit grade.</w:t>
      </w:r>
    </w:p>
    <w:p w14:paraId="69A69169" w14:textId="2CD89CAC" w:rsidR="00A60138" w:rsidRDefault="00A60138" w:rsidP="00A60138">
      <w:pPr>
        <w:pStyle w:val="Heading2"/>
      </w:pPr>
      <w:bookmarkStart w:id="0" w:name="_Hlk87253397"/>
      <w:r>
        <w:t>Learning Objectives</w:t>
      </w:r>
    </w:p>
    <w:bookmarkEnd w:id="0"/>
    <w:p w14:paraId="675EAE13" w14:textId="7F005FC7" w:rsidR="00F26257" w:rsidRDefault="009D447F" w:rsidP="00A60138">
      <w:pPr>
        <w:pStyle w:val="H2Body"/>
        <w:numPr>
          <w:ilvl w:val="0"/>
          <w:numId w:val="6"/>
        </w:numPr>
        <w:spacing w:after="0"/>
        <w:ind w:left="1134"/>
      </w:pPr>
      <w:r>
        <w:t>Creating objects that contain references to other objects</w:t>
      </w:r>
    </w:p>
    <w:p w14:paraId="4C674C47" w14:textId="26CDDAC9" w:rsidR="009D447F" w:rsidRDefault="001562C7" w:rsidP="00A60138">
      <w:pPr>
        <w:pStyle w:val="H2Body"/>
        <w:numPr>
          <w:ilvl w:val="0"/>
          <w:numId w:val="6"/>
        </w:numPr>
        <w:spacing w:after="0"/>
        <w:ind w:left="1134"/>
      </w:pPr>
      <w:r>
        <w:t>Implement static variables for data that is shared across all instances of a class</w:t>
      </w:r>
    </w:p>
    <w:p w14:paraId="02CB17F7" w14:textId="77777777" w:rsidR="00A60138" w:rsidRPr="00A60138" w:rsidRDefault="00A60138" w:rsidP="00A60138">
      <w:pPr>
        <w:pStyle w:val="H2Body"/>
        <w:spacing w:after="0"/>
        <w:ind w:left="1134"/>
      </w:pPr>
    </w:p>
    <w:p w14:paraId="125E37E1" w14:textId="33953444" w:rsidR="00636D62" w:rsidRDefault="00636D62" w:rsidP="00C66E9D">
      <w:pPr>
        <w:pStyle w:val="Heading1"/>
      </w:pPr>
      <w:r>
        <w:t>Exercise 1 –</w:t>
      </w:r>
      <w:r w:rsidR="00B71AEE">
        <w:t xml:space="preserve"> </w:t>
      </w:r>
      <w:r w:rsidR="009D447F">
        <w:t>Portfolio Grade Calculator</w:t>
      </w:r>
    </w:p>
    <w:p w14:paraId="243761E0" w14:textId="5883D9FE" w:rsidR="00BC7E73" w:rsidRDefault="009D447F" w:rsidP="009F562A">
      <w:r>
        <w:t>This exercise will involve creating multiple classes</w:t>
      </w:r>
      <w:r w:rsidR="006124A3">
        <w:t>, one of which will have a main method that will be responsible for creating objects of other classes.</w:t>
      </w:r>
    </w:p>
    <w:p w14:paraId="7C60F920" w14:textId="1E22DEEE" w:rsidR="006124A3" w:rsidRPr="00167BB5" w:rsidRDefault="006124A3" w:rsidP="009F562A">
      <w:r>
        <w:t>A portfolio grade calculator will involve creating student objects</w:t>
      </w:r>
      <w:r w:rsidR="00982B68">
        <w:t>. E</w:t>
      </w:r>
      <w:r>
        <w:t xml:space="preserve">ach student </w:t>
      </w:r>
      <w:r w:rsidR="00982B68">
        <w:t>has</w:t>
      </w:r>
      <w:r>
        <w:t xml:space="preserve"> </w:t>
      </w:r>
      <w:r>
        <w:rPr>
          <w:b/>
          <w:bCs/>
        </w:rPr>
        <w:t>four</w:t>
      </w:r>
      <w:r>
        <w:t xml:space="preserve"> portfolio marks, which are equally weighted at 25% each, for a total unit mark of 100%.</w:t>
      </w:r>
      <w:r w:rsidR="00167BB5">
        <w:t xml:space="preserve"> A </w:t>
      </w:r>
      <w:r w:rsidR="00167BB5">
        <w:rPr>
          <w:b/>
          <w:bCs/>
        </w:rPr>
        <w:t xml:space="preserve">Unit </w:t>
      </w:r>
      <w:r w:rsidR="00167BB5">
        <w:t xml:space="preserve">class will then contain links to multiple students through an </w:t>
      </w:r>
      <w:proofErr w:type="spellStart"/>
      <w:r w:rsidR="00167BB5">
        <w:t>ArrayList</w:t>
      </w:r>
      <w:proofErr w:type="spellEnd"/>
      <w:r w:rsidR="00167BB5">
        <w:t>.</w:t>
      </w:r>
    </w:p>
    <w:p w14:paraId="36A46B56" w14:textId="5EFA8C0A" w:rsidR="009D447F" w:rsidRDefault="009D447F" w:rsidP="009D447F">
      <w:pPr>
        <w:pStyle w:val="Heading2"/>
      </w:pPr>
      <w:r>
        <w:t>Part 1 – GradebookDemo.java</w:t>
      </w:r>
    </w:p>
    <w:p w14:paraId="4CDB53BE" w14:textId="176122AD" w:rsidR="009D447F" w:rsidRDefault="00167BB5" w:rsidP="009D447F">
      <w:pPr>
        <w:pStyle w:val="H2Body"/>
      </w:pPr>
      <w:r>
        <w:t>Start by c</w:t>
      </w:r>
      <w:r w:rsidR="009D447F">
        <w:t>reat</w:t>
      </w:r>
      <w:r>
        <w:t>ing</w:t>
      </w:r>
      <w:r w:rsidR="009D447F">
        <w:t xml:space="preserve"> a class with a main method named </w:t>
      </w:r>
      <w:proofErr w:type="spellStart"/>
      <w:r w:rsidR="009D447F">
        <w:rPr>
          <w:b/>
          <w:bCs/>
        </w:rPr>
        <w:t>GradebookDemo</w:t>
      </w:r>
      <w:proofErr w:type="spellEnd"/>
      <w:r w:rsidR="009D447F">
        <w:t>. This class will remain empty for now, but we will soon create multiple objects in the main method</w:t>
      </w:r>
      <w:r w:rsidR="005C03BA">
        <w:t>.</w:t>
      </w:r>
    </w:p>
    <w:p w14:paraId="6E8965DA" w14:textId="3235D5E2" w:rsidR="005C03BA" w:rsidRDefault="005C03BA" w:rsidP="005C03BA">
      <w:pPr>
        <w:pStyle w:val="Heading2"/>
      </w:pPr>
      <w:r>
        <w:t>Part 2 – Student.java</w:t>
      </w:r>
    </w:p>
    <w:p w14:paraId="2D409F7B" w14:textId="3CB8D655" w:rsidR="0055114E" w:rsidRDefault="0055114E" w:rsidP="009D447F">
      <w:pPr>
        <w:pStyle w:val="H2Body"/>
      </w:pPr>
      <w:r>
        <w:t xml:space="preserve">The </w:t>
      </w:r>
      <w:r w:rsidR="008C4EC7">
        <w:t>second</w:t>
      </w:r>
      <w:r>
        <w:t xml:space="preserve"> </w:t>
      </w:r>
      <w:r w:rsidR="008C4EC7">
        <w:t>class</w:t>
      </w:r>
      <w:r>
        <w:t xml:space="preserve"> in our Program will represent a Student. A student in our case has a name, age, degree/pathway, and four portfolio scores</w:t>
      </w:r>
      <w:r w:rsidR="008C4EC7">
        <w:t xml:space="preserve"> – stored in an array of integers</w:t>
      </w:r>
      <w:r>
        <w:t>.</w:t>
      </w:r>
    </w:p>
    <w:p w14:paraId="565AFF50" w14:textId="78FA1691" w:rsidR="005C03BA" w:rsidRDefault="005C03BA" w:rsidP="008C4EC7">
      <w:pPr>
        <w:pStyle w:val="H2Body"/>
        <w:numPr>
          <w:ilvl w:val="0"/>
          <w:numId w:val="16"/>
        </w:numPr>
      </w:pPr>
      <w:r>
        <w:t>Create a 2</w:t>
      </w:r>
      <w:r w:rsidRPr="005C03BA">
        <w:rPr>
          <w:vertAlign w:val="superscript"/>
        </w:rPr>
        <w:t>nd</w:t>
      </w:r>
      <w:r>
        <w:t xml:space="preserve"> class named Student </w:t>
      </w:r>
      <w:r>
        <w:rPr>
          <w:b/>
          <w:bCs/>
        </w:rPr>
        <w:t>(without a main method)</w:t>
      </w:r>
      <w:r>
        <w:t xml:space="preserve">. Populate this class with the following variables: </w:t>
      </w:r>
    </w:p>
    <w:p w14:paraId="0BFD89B8" w14:textId="012BA25F" w:rsidR="006124A3" w:rsidRPr="006124A3" w:rsidRDefault="0055114E" w:rsidP="006124A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4"/>
          <w:szCs w:val="24"/>
        </w:rPr>
      </w:pPr>
      <w:r w:rsidRPr="006124A3">
        <w:rPr>
          <w:sz w:val="20"/>
          <w:szCs w:val="20"/>
        </w:rPr>
        <w:tab/>
      </w:r>
      <w:r w:rsidR="006124A3" w:rsidRPr="006124A3"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gramStart"/>
      <w:r w:rsidR="006124A3" w:rsidRPr="006124A3">
        <w:rPr>
          <w:rFonts w:ascii="Consolas" w:hAnsi="Consolas" w:cs="Consolas"/>
          <w:color w:val="0000C0"/>
          <w:sz w:val="24"/>
          <w:szCs w:val="24"/>
        </w:rPr>
        <w:t>name</w:t>
      </w:r>
      <w:r w:rsidR="006124A3" w:rsidRPr="006124A3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89912E4" w14:textId="77777777" w:rsidR="006124A3" w:rsidRPr="006124A3" w:rsidRDefault="006124A3" w:rsidP="006124A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4"/>
          <w:szCs w:val="24"/>
        </w:rPr>
      </w:pPr>
      <w:r w:rsidRPr="006124A3">
        <w:rPr>
          <w:rFonts w:ascii="Consolas" w:hAnsi="Consolas" w:cs="Consolas"/>
          <w:color w:val="000000"/>
          <w:sz w:val="24"/>
          <w:szCs w:val="24"/>
        </w:rPr>
        <w:tab/>
      </w:r>
      <w:r w:rsidRPr="006124A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124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124A3">
        <w:rPr>
          <w:rFonts w:ascii="Consolas" w:hAnsi="Consolas" w:cs="Consolas"/>
          <w:color w:val="0000C0"/>
          <w:sz w:val="24"/>
          <w:szCs w:val="24"/>
        </w:rPr>
        <w:t>age</w:t>
      </w:r>
      <w:r w:rsidRPr="006124A3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43766D66" w14:textId="4F9694F2" w:rsidR="006124A3" w:rsidRDefault="006124A3" w:rsidP="006124A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24"/>
          <w:szCs w:val="24"/>
        </w:rPr>
      </w:pPr>
      <w:r w:rsidRPr="006124A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gramStart"/>
      <w:r w:rsidRPr="006124A3">
        <w:rPr>
          <w:rFonts w:ascii="Consolas" w:hAnsi="Consolas" w:cs="Consolas"/>
          <w:color w:val="0000C0"/>
          <w:sz w:val="24"/>
          <w:szCs w:val="24"/>
        </w:rPr>
        <w:t>degree</w:t>
      </w:r>
      <w:r w:rsidRPr="006124A3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EDCD923" w14:textId="5982E9A8" w:rsidR="008C4EC7" w:rsidRPr="006124A3" w:rsidRDefault="008C4EC7" w:rsidP="008C4EC7">
      <w:pPr>
        <w:autoSpaceDE w:val="0"/>
        <w:autoSpaceDN w:val="0"/>
        <w:adjustRightInd w:val="0"/>
        <w:spacing w:after="0" w:line="240" w:lineRule="auto"/>
        <w:ind w:left="851" w:firstLine="589"/>
        <w:rPr>
          <w:rFonts w:ascii="Consolas" w:hAnsi="Consolas" w:cs="Consolas"/>
          <w:sz w:val="24"/>
          <w:szCs w:val="24"/>
        </w:rPr>
      </w:pPr>
      <w:r w:rsidRPr="006124A3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6124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24A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6124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24A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124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124A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numPortfolios</w:t>
      </w:r>
      <w:proofErr w:type="spellEnd"/>
      <w:r w:rsidRPr="006124A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6124A3">
        <w:rPr>
          <w:rFonts w:ascii="Consolas" w:hAnsi="Consolas" w:cs="Consolas"/>
          <w:color w:val="000000"/>
          <w:sz w:val="24"/>
          <w:szCs w:val="24"/>
        </w:rPr>
        <w:t>4;</w:t>
      </w:r>
      <w:proofErr w:type="gramEnd"/>
    </w:p>
    <w:p w14:paraId="314FC137" w14:textId="77777777" w:rsidR="006124A3" w:rsidRPr="006124A3" w:rsidRDefault="006124A3" w:rsidP="006124A3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4"/>
          <w:szCs w:val="24"/>
        </w:rPr>
      </w:pPr>
      <w:r w:rsidRPr="006124A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124A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124A3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6124A3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6124A3">
        <w:rPr>
          <w:rFonts w:ascii="Consolas" w:hAnsi="Consolas" w:cs="Consolas"/>
          <w:color w:val="0000C0"/>
          <w:sz w:val="24"/>
          <w:szCs w:val="24"/>
        </w:rPr>
        <w:t>portfolioMarks</w:t>
      </w:r>
      <w:proofErr w:type="spellEnd"/>
      <w:r w:rsidRPr="006124A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124A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6124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24A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6124A3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124A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numPortfolios</w:t>
      </w:r>
      <w:proofErr w:type="spellEnd"/>
      <w:r w:rsidRPr="006124A3">
        <w:rPr>
          <w:rFonts w:ascii="Consolas" w:hAnsi="Consolas" w:cs="Consolas"/>
          <w:color w:val="000000"/>
          <w:sz w:val="24"/>
          <w:szCs w:val="24"/>
        </w:rPr>
        <w:t>];</w:t>
      </w:r>
    </w:p>
    <w:p w14:paraId="714F37BB" w14:textId="0CE4FB67" w:rsidR="006124A3" w:rsidRDefault="006124A3" w:rsidP="008C4EC7">
      <w:pPr>
        <w:pStyle w:val="NoSpacing"/>
      </w:pPr>
      <w:r w:rsidRPr="006124A3">
        <w:tab/>
      </w:r>
    </w:p>
    <w:p w14:paraId="5C15F0D0" w14:textId="2977944D" w:rsidR="008C4EC7" w:rsidRDefault="006124A3" w:rsidP="008C4EC7">
      <w:pPr>
        <w:pStyle w:val="H2Body"/>
      </w:pPr>
      <w:r>
        <w:tab/>
        <w:t>There is something</w:t>
      </w:r>
      <w:r w:rsidR="008C4EC7">
        <w:t xml:space="preserve"> new here – a </w:t>
      </w:r>
      <w:r w:rsidR="008C4EC7" w:rsidRPr="008C4EC7">
        <w:rPr>
          <w:b/>
          <w:bCs/>
        </w:rPr>
        <w:t>final static variable</w:t>
      </w:r>
      <w:r w:rsidR="008C4EC7">
        <w:t xml:space="preserve">. Every student has a name, age, and </w:t>
      </w:r>
      <w:r w:rsidR="008C4EC7" w:rsidRPr="008C4EC7">
        <w:rPr>
          <w:rStyle w:val="H2BodyChar"/>
        </w:rPr>
        <w:t>degree</w:t>
      </w:r>
      <w:r w:rsidR="00982B68">
        <w:rPr>
          <w:rStyle w:val="H2BodyChar"/>
        </w:rPr>
        <w:t>,</w:t>
      </w:r>
      <w:r w:rsidR="008C4EC7" w:rsidRPr="008C4EC7">
        <w:rPr>
          <w:rStyle w:val="H2BodyChar"/>
        </w:rPr>
        <w:t xml:space="preserve"> which will vary across all students. However, one thing does not vary – every</w:t>
      </w:r>
      <w:r w:rsidR="008C4EC7">
        <w:rPr>
          <w:rStyle w:val="H2BodyChar"/>
        </w:rPr>
        <w:t xml:space="preserve"> single</w:t>
      </w:r>
      <w:r w:rsidR="008C4EC7" w:rsidRPr="008C4EC7">
        <w:rPr>
          <w:rStyle w:val="H2BodyChar"/>
        </w:rPr>
        <w:t xml:space="preserve"> student is assessed through four portfolios – and this is something </w:t>
      </w:r>
      <w:r w:rsidR="00982B68">
        <w:rPr>
          <w:rStyle w:val="H2BodyChar"/>
        </w:rPr>
        <w:t>that</w:t>
      </w:r>
      <w:r w:rsidR="008C4EC7" w:rsidRPr="008C4EC7">
        <w:rPr>
          <w:rStyle w:val="H2BodyChar"/>
        </w:rPr>
        <w:t xml:space="preserve"> is shared between all instances of the Student class.</w:t>
      </w:r>
      <w:r w:rsidR="008C4EC7">
        <w:rPr>
          <w:rStyle w:val="H2BodyChar"/>
        </w:rPr>
        <w:t xml:space="preserve"> A </w:t>
      </w:r>
      <w:r w:rsidR="008C4EC7" w:rsidRPr="008C4EC7">
        <w:rPr>
          <w:rStyle w:val="H2BodyChar"/>
          <w:b/>
          <w:bCs/>
        </w:rPr>
        <w:t>static</w:t>
      </w:r>
      <w:r w:rsidR="008C4EC7">
        <w:rPr>
          <w:rStyle w:val="H2BodyChar"/>
        </w:rPr>
        <w:t xml:space="preserve"> </w:t>
      </w:r>
      <w:r w:rsidR="008C4EC7" w:rsidRPr="008C4EC7">
        <w:rPr>
          <w:rStyle w:val="H2BodyChar"/>
          <w:b/>
          <w:bCs/>
        </w:rPr>
        <w:t>variable</w:t>
      </w:r>
      <w:r w:rsidR="008C4EC7">
        <w:rPr>
          <w:rStyle w:val="H2BodyChar"/>
        </w:rPr>
        <w:t xml:space="preserve"> indicates that every object of the class will ‘share’ the variable, and it will remain constant </w:t>
      </w:r>
      <w:proofErr w:type="gramStart"/>
      <w:r w:rsidR="008C4EC7">
        <w:rPr>
          <w:rStyle w:val="H2BodyChar"/>
        </w:rPr>
        <w:t>by the use of</w:t>
      </w:r>
      <w:proofErr w:type="gramEnd"/>
      <w:r w:rsidR="008C4EC7">
        <w:rPr>
          <w:rStyle w:val="H2BodyChar"/>
        </w:rPr>
        <w:t xml:space="preserve"> the </w:t>
      </w:r>
      <w:r w:rsidR="008C4EC7">
        <w:rPr>
          <w:rStyle w:val="H2BodyChar"/>
          <w:b/>
          <w:bCs/>
        </w:rPr>
        <w:t>final</w:t>
      </w:r>
      <w:r w:rsidR="008C4EC7">
        <w:rPr>
          <w:rStyle w:val="H2BodyChar"/>
        </w:rPr>
        <w:t xml:space="preserve"> keyword.</w:t>
      </w:r>
    </w:p>
    <w:p w14:paraId="4FD7C1F6" w14:textId="36648E4E" w:rsidR="008C4EC7" w:rsidRDefault="008C4EC7" w:rsidP="008C4EC7">
      <w:pPr>
        <w:pStyle w:val="H2Body"/>
        <w:numPr>
          <w:ilvl w:val="0"/>
          <w:numId w:val="16"/>
        </w:numPr>
      </w:pPr>
      <w:r w:rsidRPr="00B90A5F">
        <w:t>Add a constructor to the student class which</w:t>
      </w:r>
      <w:r w:rsidR="00B90A5F">
        <w:t xml:space="preserve"> accepts the following:</w:t>
      </w:r>
    </w:p>
    <w:p w14:paraId="4AB41217" w14:textId="7345E6B5" w:rsidR="00B90A5F" w:rsidRDefault="00B90A5F" w:rsidP="00B90A5F">
      <w:pPr>
        <w:pStyle w:val="H2Body"/>
        <w:numPr>
          <w:ilvl w:val="1"/>
          <w:numId w:val="16"/>
        </w:numPr>
      </w:pPr>
      <w:r w:rsidRPr="00735ACB">
        <w:rPr>
          <w:b/>
          <w:bCs/>
        </w:rPr>
        <w:lastRenderedPageBreak/>
        <w:t>String</w:t>
      </w:r>
      <w:r>
        <w:t xml:space="preserve"> for their name</w:t>
      </w:r>
    </w:p>
    <w:p w14:paraId="5BB09F32" w14:textId="0A47D489" w:rsidR="00B90A5F" w:rsidRDefault="00B90A5F" w:rsidP="00B90A5F">
      <w:pPr>
        <w:pStyle w:val="H2Body"/>
        <w:numPr>
          <w:ilvl w:val="1"/>
          <w:numId w:val="16"/>
        </w:numPr>
      </w:pPr>
      <w:r w:rsidRPr="00735ACB">
        <w:rPr>
          <w:b/>
          <w:bCs/>
        </w:rPr>
        <w:t>int</w:t>
      </w:r>
      <w:r>
        <w:t xml:space="preserve"> for their age</w:t>
      </w:r>
    </w:p>
    <w:p w14:paraId="00B13C41" w14:textId="1AFB0641" w:rsidR="00B90A5F" w:rsidRPr="00B90A5F" w:rsidRDefault="00B90A5F" w:rsidP="00B90A5F">
      <w:pPr>
        <w:pStyle w:val="H2Body"/>
        <w:numPr>
          <w:ilvl w:val="1"/>
          <w:numId w:val="16"/>
        </w:numPr>
      </w:pPr>
      <w:r w:rsidRPr="00735ACB">
        <w:rPr>
          <w:b/>
          <w:bCs/>
        </w:rPr>
        <w:t>String</w:t>
      </w:r>
      <w:r>
        <w:t xml:space="preserve"> for their degree (course title) </w:t>
      </w:r>
    </w:p>
    <w:p w14:paraId="066DC490" w14:textId="460F3101" w:rsidR="0055114E" w:rsidRPr="0055114E" w:rsidRDefault="0055114E" w:rsidP="008C4EC7">
      <w:pPr>
        <w:pStyle w:val="H2Body"/>
        <w:numPr>
          <w:ilvl w:val="0"/>
          <w:numId w:val="16"/>
        </w:numPr>
        <w:rPr>
          <w:b/>
          <w:bCs/>
        </w:rPr>
      </w:pPr>
      <w:r>
        <w:t xml:space="preserve">Add a method named </w:t>
      </w:r>
      <w:proofErr w:type="spellStart"/>
      <w:r>
        <w:rPr>
          <w:b/>
          <w:bCs/>
        </w:rPr>
        <w:t>setPortfolioMark</w:t>
      </w:r>
      <w:proofErr w:type="spellEnd"/>
      <w:r>
        <w:rPr>
          <w:b/>
          <w:bCs/>
        </w:rPr>
        <w:t xml:space="preserve"> </w:t>
      </w:r>
      <w:r w:rsidRPr="0055114E">
        <w:t>to the Student class with the following method header:</w:t>
      </w:r>
    </w:p>
    <w:p w14:paraId="3C1A738C" w14:textId="509181C3" w:rsidR="0055114E" w:rsidRDefault="0055114E" w:rsidP="006124A3">
      <w:pPr>
        <w:autoSpaceDE w:val="0"/>
        <w:autoSpaceDN w:val="0"/>
        <w:adjustRightInd w:val="0"/>
        <w:spacing w:after="0" w:line="240" w:lineRule="auto"/>
        <w:ind w:left="993" w:right="-472" w:hanging="284"/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5114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551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114E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551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5114E">
        <w:rPr>
          <w:rFonts w:ascii="Consolas" w:hAnsi="Consolas" w:cs="Consolas"/>
          <w:color w:val="000000"/>
          <w:sz w:val="24"/>
          <w:szCs w:val="24"/>
        </w:rPr>
        <w:t>setPortfolioMark</w:t>
      </w:r>
      <w:proofErr w:type="spellEnd"/>
      <w:r w:rsidRPr="0055114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5114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51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5114E">
        <w:rPr>
          <w:rFonts w:ascii="Consolas" w:hAnsi="Consolas" w:cs="Consolas"/>
          <w:color w:val="6A3E3E"/>
          <w:sz w:val="24"/>
          <w:szCs w:val="24"/>
        </w:rPr>
        <w:t>portfolioNumber</w:t>
      </w:r>
      <w:proofErr w:type="spellEnd"/>
      <w:r w:rsidRPr="0055114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5114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551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5114E">
        <w:rPr>
          <w:rFonts w:ascii="Consolas" w:hAnsi="Consolas" w:cs="Consolas"/>
          <w:color w:val="6A3E3E"/>
          <w:sz w:val="24"/>
          <w:szCs w:val="24"/>
        </w:rPr>
        <w:t>grade</w:t>
      </w:r>
      <w:r w:rsidRPr="0055114E">
        <w:rPr>
          <w:rFonts w:ascii="Consolas" w:hAnsi="Consolas" w:cs="Consolas"/>
          <w:color w:val="000000"/>
          <w:sz w:val="24"/>
          <w:szCs w:val="24"/>
        </w:rPr>
        <w:t>)</w:t>
      </w:r>
    </w:p>
    <w:p w14:paraId="5C4F7B81" w14:textId="76EF3C34" w:rsidR="005C03BA" w:rsidRDefault="005C03BA" w:rsidP="006124A3">
      <w:pPr>
        <w:pStyle w:val="NoSpacing"/>
      </w:pPr>
      <w:r>
        <w:tab/>
      </w:r>
    </w:p>
    <w:p w14:paraId="52E591C6" w14:textId="080C92F9" w:rsidR="0055114E" w:rsidRDefault="0055114E" w:rsidP="0055114E">
      <w:pPr>
        <w:pStyle w:val="H2Body"/>
      </w:pPr>
      <w:r>
        <w:t>This method will require the user to pass the portfolio number</w:t>
      </w:r>
      <w:r w:rsidR="006124A3">
        <w:t xml:space="preserve"> (int)</w:t>
      </w:r>
      <w:r>
        <w:t xml:space="preserve">, and the grade </w:t>
      </w:r>
      <w:r w:rsidR="008C4EC7">
        <w:t>achieved</w:t>
      </w:r>
      <w:r>
        <w:t xml:space="preserve"> for that portfolio</w:t>
      </w:r>
      <w:r w:rsidR="006124A3">
        <w:t xml:space="preserve"> (int)</w:t>
      </w:r>
      <w:r>
        <w:t>.</w:t>
      </w:r>
      <w:r w:rsidR="00ED22F1">
        <w:t xml:space="preserve"> </w:t>
      </w:r>
    </w:p>
    <w:p w14:paraId="6F5718B5" w14:textId="62C59B58" w:rsidR="0055114E" w:rsidRDefault="0055114E" w:rsidP="008C4EC7">
      <w:pPr>
        <w:pStyle w:val="H2Body"/>
        <w:numPr>
          <w:ilvl w:val="0"/>
          <w:numId w:val="16"/>
        </w:numPr>
      </w:pPr>
      <w:r>
        <w:t>Implement the method</w:t>
      </w:r>
      <w:r w:rsidR="006124A3">
        <w:t xml:space="preserve"> by modifying the appropriate item in the </w:t>
      </w:r>
      <w:proofErr w:type="spellStart"/>
      <w:r w:rsidR="006124A3">
        <w:t>portfolioMarks</w:t>
      </w:r>
      <w:proofErr w:type="spellEnd"/>
      <w:r w:rsidR="006124A3">
        <w:t xml:space="preserve"> array</w:t>
      </w:r>
      <w:r w:rsidR="008C4EC7">
        <w:t>.</w:t>
      </w:r>
      <w:r w:rsidR="00AF70C8">
        <w:t xml:space="preserve"> </w:t>
      </w:r>
      <w:r w:rsidR="002F6C29">
        <w:rPr>
          <w:b/>
          <w:bCs/>
        </w:rPr>
        <w:t xml:space="preserve">Hint: </w:t>
      </w:r>
      <w:r w:rsidR="00AF70C8">
        <w:t xml:space="preserve">Think about how the method should interact with the array (should portfolio number 1 be stored in </w:t>
      </w:r>
      <w:proofErr w:type="spellStart"/>
      <w:proofErr w:type="gramStart"/>
      <w:r w:rsidR="00AF70C8">
        <w:t>portfolioMarks</w:t>
      </w:r>
      <w:proofErr w:type="spellEnd"/>
      <w:r w:rsidR="00AF70C8">
        <w:t>[</w:t>
      </w:r>
      <w:proofErr w:type="gramEnd"/>
      <w:r w:rsidR="00AF70C8">
        <w:t>1]?)</w:t>
      </w:r>
    </w:p>
    <w:p w14:paraId="138705F8" w14:textId="507A5AEE" w:rsidR="008C4EC7" w:rsidRDefault="008C4EC7" w:rsidP="008C4EC7">
      <w:pPr>
        <w:pStyle w:val="H2Body"/>
        <w:numPr>
          <w:ilvl w:val="0"/>
          <w:numId w:val="16"/>
        </w:numPr>
      </w:pPr>
      <w:r>
        <w:t>In the</w:t>
      </w:r>
      <w:r w:rsidR="00654C25">
        <w:t xml:space="preserve"> main method of the</w:t>
      </w:r>
      <w:r>
        <w:t xml:space="preserve"> </w:t>
      </w:r>
      <w:proofErr w:type="spellStart"/>
      <w:r>
        <w:rPr>
          <w:b/>
          <w:bCs/>
        </w:rPr>
        <w:t>GradebookDemo</w:t>
      </w:r>
      <w:proofErr w:type="spellEnd"/>
      <w:r>
        <w:rPr>
          <w:b/>
          <w:bCs/>
        </w:rPr>
        <w:t xml:space="preserve"> </w:t>
      </w:r>
      <w:r>
        <w:t xml:space="preserve">class, create a student object, and call the </w:t>
      </w:r>
      <w:proofErr w:type="spellStart"/>
      <w:r>
        <w:t>setPortfolioMark</w:t>
      </w:r>
      <w:proofErr w:type="spellEnd"/>
      <w:r>
        <w:t xml:space="preserve"> method </w:t>
      </w:r>
      <w:r w:rsidR="00982B68">
        <w:t>four</w:t>
      </w:r>
      <w:r>
        <w:t xml:space="preserve"> times, passing in the grade for portfolio 1, 2, 3, and 4.</w:t>
      </w:r>
    </w:p>
    <w:p w14:paraId="4E7D37A4" w14:textId="163ACFCA" w:rsidR="00AF70C8" w:rsidRDefault="00AF70C8" w:rsidP="008C4EC7">
      <w:pPr>
        <w:pStyle w:val="H2Body"/>
        <w:numPr>
          <w:ilvl w:val="0"/>
          <w:numId w:val="16"/>
        </w:numPr>
      </w:pPr>
      <w:r>
        <w:t xml:space="preserve">In the </w:t>
      </w:r>
      <w:r>
        <w:rPr>
          <w:b/>
          <w:bCs/>
        </w:rPr>
        <w:t xml:space="preserve">Student </w:t>
      </w:r>
      <w:r>
        <w:t xml:space="preserve">class, add a method </w:t>
      </w:r>
      <w:r w:rsidR="00982B68">
        <w:t>that</w:t>
      </w:r>
      <w:r>
        <w:t xml:space="preserve"> calculates the unit mark for the student</w:t>
      </w:r>
      <w:r w:rsidR="00982B68">
        <w:t xml:space="preserve"> – </w:t>
      </w:r>
      <w:r>
        <w:t xml:space="preserve">the method header is provided below. The method needs to add </w:t>
      </w:r>
      <w:proofErr w:type="gramStart"/>
      <w:r>
        <w:t>all of</w:t>
      </w:r>
      <w:proofErr w:type="gramEnd"/>
      <w:r>
        <w:t xml:space="preserve"> the portfolio grades together (using a loop to iterate through the array) and divide by the number of portfolios, and then return this result as a double.</w:t>
      </w:r>
    </w:p>
    <w:p w14:paraId="45187D69" w14:textId="29049A8C" w:rsidR="00AF70C8" w:rsidRDefault="00AF70C8" w:rsidP="00AF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AF70C8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F70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70C8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F70C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F70C8">
        <w:rPr>
          <w:rFonts w:ascii="Consolas" w:hAnsi="Consolas" w:cs="Consolas"/>
          <w:color w:val="000000"/>
          <w:sz w:val="24"/>
          <w:szCs w:val="24"/>
        </w:rPr>
        <w:t>getUnitMark</w:t>
      </w:r>
      <w:proofErr w:type="spellEnd"/>
      <w:r w:rsidRPr="00AF70C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F70C8">
        <w:rPr>
          <w:rFonts w:ascii="Consolas" w:hAnsi="Consolas" w:cs="Consolas"/>
          <w:color w:val="000000"/>
          <w:sz w:val="24"/>
          <w:szCs w:val="24"/>
        </w:rPr>
        <w:t>)</w:t>
      </w:r>
    </w:p>
    <w:p w14:paraId="30A9A3A2" w14:textId="77777777" w:rsidR="00AF70C8" w:rsidRDefault="00AF70C8" w:rsidP="00AF7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4604F5" w14:textId="5CB71FFC" w:rsidR="00AF70C8" w:rsidRPr="00F41565" w:rsidRDefault="00AF70C8" w:rsidP="00F41565">
      <w:pPr>
        <w:pStyle w:val="H2Body"/>
        <w:numPr>
          <w:ilvl w:val="0"/>
          <w:numId w:val="16"/>
        </w:numPr>
        <w:rPr>
          <w:b/>
          <w:bCs/>
        </w:rPr>
      </w:pPr>
      <w:r>
        <w:t xml:space="preserve">Test this method works by calling it </w:t>
      </w:r>
      <w:r w:rsidR="00F41565">
        <w:t xml:space="preserve">(in the main method) </w:t>
      </w:r>
      <w:r>
        <w:t>on one of the student objects that has been assigned portfolio grades</w:t>
      </w:r>
    </w:p>
    <w:p w14:paraId="5B6ABBEF" w14:textId="269B07C6" w:rsidR="00AF70C8" w:rsidRDefault="00AF70C8" w:rsidP="00AF70C8">
      <w:pPr>
        <w:pStyle w:val="Heading2"/>
      </w:pPr>
      <w:r>
        <w:t>Part 3 – Unit.java</w:t>
      </w:r>
    </w:p>
    <w:p w14:paraId="248602AF" w14:textId="38147FC6" w:rsidR="00AF70C8" w:rsidRDefault="00BC0223" w:rsidP="00AF70C8">
      <w:pPr>
        <w:pStyle w:val="H2Body"/>
      </w:pPr>
      <w:r>
        <w:t xml:space="preserve">Create another class named </w:t>
      </w:r>
      <w:r w:rsidRPr="00735ACB">
        <w:rPr>
          <w:b/>
          <w:bCs/>
        </w:rPr>
        <w:t>Unit (without a main method).</w:t>
      </w:r>
      <w:r>
        <w:t xml:space="preserve"> This class will represent a unit of study – like programming.</w:t>
      </w:r>
    </w:p>
    <w:p w14:paraId="0576A421" w14:textId="18355753" w:rsidR="00BC0223" w:rsidRDefault="00BC0223" w:rsidP="00AF70C8">
      <w:pPr>
        <w:pStyle w:val="H2Body"/>
      </w:pPr>
      <w:r>
        <w:t xml:space="preserve">A unit has many things – the students studying it, the name of the </w:t>
      </w:r>
      <w:r w:rsidR="00982B68">
        <w:t>U</w:t>
      </w:r>
      <w:r>
        <w:t>nit, the name of the lecturer</w:t>
      </w:r>
      <w:r w:rsidR="00372E86">
        <w:t xml:space="preserve"> etc</w:t>
      </w:r>
      <w:r>
        <w:t>. Add to the unit class the following variables:</w:t>
      </w:r>
    </w:p>
    <w:p w14:paraId="1AA6B672" w14:textId="7BB74B18" w:rsidR="00BC0223" w:rsidRDefault="002F6C29" w:rsidP="00BC0223">
      <w:pPr>
        <w:pStyle w:val="H2Body"/>
        <w:numPr>
          <w:ilvl w:val="0"/>
          <w:numId w:val="17"/>
        </w:numPr>
      </w:pPr>
      <w:r>
        <w:rPr>
          <w:b/>
          <w:bCs/>
        </w:rPr>
        <w:t xml:space="preserve">name </w:t>
      </w:r>
      <w:r>
        <w:t xml:space="preserve">– </w:t>
      </w:r>
      <w:r w:rsidR="00BC0223">
        <w:t xml:space="preserve">name of the </w:t>
      </w:r>
      <w:r w:rsidR="00982B68">
        <w:t>U</w:t>
      </w:r>
      <w:r w:rsidR="00BC0223">
        <w:t xml:space="preserve">nit (of type </w:t>
      </w:r>
      <w:r w:rsidR="00BC0223" w:rsidRPr="00F41565">
        <w:rPr>
          <w:b/>
          <w:bCs/>
        </w:rPr>
        <w:t>String</w:t>
      </w:r>
      <w:r w:rsidR="00BC0223">
        <w:t>)</w:t>
      </w:r>
    </w:p>
    <w:p w14:paraId="67BF19BD" w14:textId="5ABFB0CE" w:rsidR="00F41565" w:rsidRDefault="002F6C29" w:rsidP="00BC0223">
      <w:pPr>
        <w:pStyle w:val="H2Body"/>
        <w:numPr>
          <w:ilvl w:val="0"/>
          <w:numId w:val="17"/>
        </w:numPr>
      </w:pPr>
      <w:r w:rsidRPr="002F6C29">
        <w:rPr>
          <w:b/>
          <w:bCs/>
        </w:rPr>
        <w:t>lecturer</w:t>
      </w:r>
      <w:r>
        <w:t xml:space="preserve"> – </w:t>
      </w:r>
      <w:r w:rsidR="00F41565">
        <w:t xml:space="preserve">name of the lecturer (of type </w:t>
      </w:r>
      <w:r w:rsidR="00F41565" w:rsidRPr="00F41565">
        <w:rPr>
          <w:b/>
          <w:bCs/>
        </w:rPr>
        <w:t>String</w:t>
      </w:r>
      <w:r w:rsidR="00F41565">
        <w:t>)</w:t>
      </w:r>
    </w:p>
    <w:p w14:paraId="5CDB9B6C" w14:textId="51DC6160" w:rsidR="00F41565" w:rsidRDefault="002F6C29" w:rsidP="00BC0223">
      <w:pPr>
        <w:pStyle w:val="H2Body"/>
        <w:numPr>
          <w:ilvl w:val="0"/>
          <w:numId w:val="17"/>
        </w:numPr>
      </w:pPr>
      <w:proofErr w:type="spellStart"/>
      <w:r w:rsidRPr="002F6C29">
        <w:rPr>
          <w:b/>
          <w:bCs/>
        </w:rPr>
        <w:t>unitSize</w:t>
      </w:r>
      <w:proofErr w:type="spellEnd"/>
      <w:r>
        <w:t xml:space="preserve"> – </w:t>
      </w:r>
      <w:r w:rsidR="00F41565">
        <w:t xml:space="preserve">size of the </w:t>
      </w:r>
      <w:r w:rsidR="00982B68">
        <w:t>U</w:t>
      </w:r>
      <w:r w:rsidR="00F41565">
        <w:t xml:space="preserve">nit (number of students – of type </w:t>
      </w:r>
      <w:r w:rsidR="00F41565">
        <w:rPr>
          <w:b/>
          <w:bCs/>
        </w:rPr>
        <w:t>int</w:t>
      </w:r>
      <w:r w:rsidR="00F41565">
        <w:t>)</w:t>
      </w:r>
    </w:p>
    <w:p w14:paraId="480D0D86" w14:textId="22CE2C20" w:rsidR="00F41565" w:rsidRDefault="002F6C29" w:rsidP="00BC0223">
      <w:pPr>
        <w:pStyle w:val="H2Body"/>
        <w:numPr>
          <w:ilvl w:val="0"/>
          <w:numId w:val="17"/>
        </w:numPr>
      </w:pPr>
      <w:proofErr w:type="spellStart"/>
      <w:r w:rsidRPr="002F6C29">
        <w:rPr>
          <w:b/>
          <w:bCs/>
        </w:rPr>
        <w:t>unitAvgMark</w:t>
      </w:r>
      <w:proofErr w:type="spellEnd"/>
      <w:r>
        <w:t xml:space="preserve"> – </w:t>
      </w:r>
      <w:r w:rsidR="00F41565">
        <w:t xml:space="preserve">average unit mark (of type </w:t>
      </w:r>
      <w:r w:rsidR="00F41565">
        <w:rPr>
          <w:b/>
          <w:bCs/>
        </w:rPr>
        <w:t>double</w:t>
      </w:r>
      <w:r w:rsidR="00F41565">
        <w:t>) – this will store the average grade across all students for their portfolios</w:t>
      </w:r>
    </w:p>
    <w:p w14:paraId="26A10BAB" w14:textId="5604E563" w:rsidR="00F41565" w:rsidRDefault="002F6C29" w:rsidP="00BC0223">
      <w:pPr>
        <w:pStyle w:val="H2Body"/>
        <w:numPr>
          <w:ilvl w:val="0"/>
          <w:numId w:val="17"/>
        </w:numPr>
      </w:pPr>
      <w:r w:rsidRPr="002F6C29">
        <w:rPr>
          <w:b/>
          <w:bCs/>
        </w:rPr>
        <w:t>students</w:t>
      </w:r>
      <w:r>
        <w:t xml:space="preserve"> – </w:t>
      </w:r>
      <w:r w:rsidR="00F41565">
        <w:t xml:space="preserve">An </w:t>
      </w:r>
      <w:proofErr w:type="spellStart"/>
      <w:r w:rsidR="00F41565">
        <w:t>ArrayList</w:t>
      </w:r>
      <w:proofErr w:type="spellEnd"/>
      <w:r w:rsidR="00F41565">
        <w:t xml:space="preserve"> of </w:t>
      </w:r>
      <w:r w:rsidR="00F41565">
        <w:rPr>
          <w:b/>
          <w:bCs/>
        </w:rPr>
        <w:t>Students</w:t>
      </w:r>
      <w:r w:rsidR="00F41565">
        <w:t xml:space="preserve"> – this will store </w:t>
      </w:r>
      <w:proofErr w:type="gramStart"/>
      <w:r w:rsidR="00F41565">
        <w:t>all of</w:t>
      </w:r>
      <w:proofErr w:type="gramEnd"/>
      <w:r w:rsidR="00F41565">
        <w:t xml:space="preserve"> the students on the </w:t>
      </w:r>
      <w:r w:rsidR="00982B68">
        <w:t>U</w:t>
      </w:r>
      <w:r w:rsidR="00F41565">
        <w:t>nit</w:t>
      </w:r>
    </w:p>
    <w:p w14:paraId="345697C3" w14:textId="438E2D9D" w:rsidR="00F41565" w:rsidRDefault="00F41565" w:rsidP="00F41565">
      <w:pPr>
        <w:pStyle w:val="H2Body"/>
        <w:numPr>
          <w:ilvl w:val="0"/>
          <w:numId w:val="18"/>
        </w:numPr>
      </w:pPr>
      <w:r>
        <w:t xml:space="preserve">Implement a method </w:t>
      </w:r>
      <w:r w:rsidR="00982B68">
        <w:t>that</w:t>
      </w:r>
      <w:r>
        <w:t xml:space="preserve"> allows a student to be added to the </w:t>
      </w:r>
      <w:r w:rsidR="00982B68">
        <w:t>U</w:t>
      </w:r>
      <w:r>
        <w:t>nit</w:t>
      </w:r>
      <w:r w:rsidR="00593A32">
        <w:t>. This method should be added to the Unit class and accept one parameter – a student</w:t>
      </w:r>
      <w:r w:rsidR="00735ACB">
        <w:t>.</w:t>
      </w:r>
      <w:r w:rsidR="002F6C29">
        <w:t xml:space="preserve"> </w:t>
      </w:r>
      <w:r w:rsidR="002F6C29">
        <w:rPr>
          <w:b/>
          <w:bCs/>
        </w:rPr>
        <w:t>Hint:</w:t>
      </w:r>
      <w:r w:rsidR="002F6C29">
        <w:t xml:space="preserve"> when we add a student to the </w:t>
      </w:r>
      <w:r w:rsidR="00982B68">
        <w:t>U</w:t>
      </w:r>
      <w:r w:rsidR="002F6C29">
        <w:t xml:space="preserve">nit, what should happen to the </w:t>
      </w:r>
      <w:proofErr w:type="spellStart"/>
      <w:r w:rsidR="002F6C29" w:rsidRPr="002F6C29">
        <w:rPr>
          <w:b/>
          <w:bCs/>
        </w:rPr>
        <w:t>unitSize</w:t>
      </w:r>
      <w:proofErr w:type="spellEnd"/>
      <w:r w:rsidR="002F6C29">
        <w:t xml:space="preserve"> variable?</w:t>
      </w:r>
    </w:p>
    <w:p w14:paraId="6AD11DBA" w14:textId="13E5948C" w:rsidR="002F6C29" w:rsidRDefault="002F6C29" w:rsidP="00F41565">
      <w:pPr>
        <w:pStyle w:val="H2Body"/>
        <w:numPr>
          <w:ilvl w:val="0"/>
          <w:numId w:val="18"/>
        </w:numPr>
      </w:pPr>
      <w:r>
        <w:lastRenderedPageBreak/>
        <w:t xml:space="preserve">Add a method called </w:t>
      </w:r>
      <w:proofErr w:type="spellStart"/>
      <w:r>
        <w:t>unitAverage</w:t>
      </w:r>
      <w:proofErr w:type="spellEnd"/>
      <w:r>
        <w:t xml:space="preserve"> to the </w:t>
      </w:r>
      <w:r>
        <w:rPr>
          <w:b/>
          <w:bCs/>
        </w:rPr>
        <w:t>Unit</w:t>
      </w:r>
      <w:r>
        <w:t xml:space="preserve"> class</w:t>
      </w:r>
      <w:r w:rsidR="00982B68">
        <w:t>,</w:t>
      </w:r>
      <w:r>
        <w:t xml:space="preserve"> which returns the average </w:t>
      </w:r>
      <w:r w:rsidR="00982B68">
        <w:t>student mark</w:t>
      </w:r>
      <w:r>
        <w:t xml:space="preserve">. This method should return a </w:t>
      </w:r>
      <w:r w:rsidRPr="00372E86">
        <w:rPr>
          <w:b/>
          <w:bCs/>
        </w:rPr>
        <w:t>double</w:t>
      </w:r>
      <w:r>
        <w:t>.</w:t>
      </w:r>
    </w:p>
    <w:p w14:paraId="1F81412F" w14:textId="28B49AEC" w:rsidR="002F6C29" w:rsidRPr="00BC0223" w:rsidRDefault="002F6C29" w:rsidP="00F41565">
      <w:pPr>
        <w:pStyle w:val="H2Body"/>
        <w:numPr>
          <w:ilvl w:val="0"/>
          <w:numId w:val="18"/>
        </w:numPr>
      </w:pPr>
      <w:r>
        <w:t xml:space="preserve">Finally, in your main method, create a unit object and add some students to it (using the </w:t>
      </w:r>
      <w:proofErr w:type="spellStart"/>
      <w:r>
        <w:t>addStudent</w:t>
      </w:r>
      <w:proofErr w:type="spellEnd"/>
      <w:r>
        <w:t xml:space="preserve"> method of the Unit class). Test the </w:t>
      </w:r>
      <w:r w:rsidR="00372E86">
        <w:t xml:space="preserve">Unit class’ </w:t>
      </w:r>
      <w:proofErr w:type="spellStart"/>
      <w:r>
        <w:t>unitAverage</w:t>
      </w:r>
      <w:proofErr w:type="spellEnd"/>
      <w:r>
        <w:t xml:space="preserve"> method works</w:t>
      </w:r>
      <w:r w:rsidR="00372E86">
        <w:t xml:space="preserve"> by calling it.</w:t>
      </w:r>
    </w:p>
    <w:sectPr w:rsidR="002F6C29" w:rsidRPr="00BC022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881B5" w14:textId="77777777" w:rsidR="00EC3760" w:rsidRDefault="00EC3760" w:rsidP="00636D62">
      <w:pPr>
        <w:spacing w:after="0" w:line="240" w:lineRule="auto"/>
      </w:pPr>
      <w:r>
        <w:separator/>
      </w:r>
    </w:p>
  </w:endnote>
  <w:endnote w:type="continuationSeparator" w:id="0">
    <w:p w14:paraId="4714D338" w14:textId="77777777" w:rsidR="00EC3760" w:rsidRDefault="00EC3760" w:rsidP="0063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AEB4C" w14:textId="047EC607" w:rsidR="00C17B70" w:rsidRPr="005D1AB9" w:rsidRDefault="005D1AB9" w:rsidP="00C17B70">
    <w:pPr>
      <w:pStyle w:val="Footer"/>
      <w:tabs>
        <w:tab w:val="clear" w:pos="4513"/>
      </w:tabs>
    </w:pPr>
    <w:r w:rsidRPr="005D1AB9">
      <w:t>Programming 2</w:t>
    </w:r>
    <w:r w:rsidR="00C17B70" w:rsidRPr="005D1AB9">
      <w:tab/>
    </w:r>
  </w:p>
  <w:p w14:paraId="2CD1C86F" w14:textId="233F6B87" w:rsidR="00445796" w:rsidRPr="00445796" w:rsidRDefault="005D1AB9" w:rsidP="00C17B70">
    <w:pPr>
      <w:pStyle w:val="Footer"/>
      <w:tabs>
        <w:tab w:val="clear" w:pos="4513"/>
      </w:tabs>
    </w:pPr>
    <w:r>
      <w:t xml:space="preserve">Lab </w:t>
    </w:r>
    <w:r w:rsidR="00B71AEE">
      <w:t>2</w:t>
    </w:r>
    <w:r w:rsidR="00950C3C">
      <w:t>B</w:t>
    </w:r>
    <w:r w:rsidR="00445796">
      <w:tab/>
      <w:t xml:space="preserve">Page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PAGE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  <w:r w:rsidR="00445796">
      <w:t xml:space="preserve"> of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NUMPAGES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88B9D" w14:textId="77777777" w:rsidR="00EC3760" w:rsidRDefault="00EC3760" w:rsidP="00636D62">
      <w:pPr>
        <w:spacing w:after="0" w:line="240" w:lineRule="auto"/>
      </w:pPr>
      <w:r>
        <w:separator/>
      </w:r>
    </w:p>
  </w:footnote>
  <w:footnote w:type="continuationSeparator" w:id="0">
    <w:p w14:paraId="36AF5D9A" w14:textId="77777777" w:rsidR="00EC3760" w:rsidRDefault="00EC3760" w:rsidP="0063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D15"/>
    <w:multiLevelType w:val="hybridMultilevel"/>
    <w:tmpl w:val="75B8921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45347"/>
    <w:multiLevelType w:val="hybridMultilevel"/>
    <w:tmpl w:val="2DDEFDC2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4B1AA3"/>
    <w:multiLevelType w:val="hybridMultilevel"/>
    <w:tmpl w:val="1C16C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26742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C10D7"/>
    <w:multiLevelType w:val="hybridMultilevel"/>
    <w:tmpl w:val="6596BA92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A0CC2"/>
    <w:multiLevelType w:val="hybridMultilevel"/>
    <w:tmpl w:val="BDD643AE"/>
    <w:lvl w:ilvl="0" w:tplc="FFB8F7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765255F"/>
    <w:multiLevelType w:val="hybridMultilevel"/>
    <w:tmpl w:val="43E2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16941"/>
    <w:multiLevelType w:val="hybridMultilevel"/>
    <w:tmpl w:val="7E02B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E7B7D"/>
    <w:multiLevelType w:val="hybridMultilevel"/>
    <w:tmpl w:val="D2464720"/>
    <w:lvl w:ilvl="0" w:tplc="28A6C572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075C25"/>
    <w:multiLevelType w:val="hybridMultilevel"/>
    <w:tmpl w:val="2FC89772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964C7"/>
    <w:multiLevelType w:val="hybridMultilevel"/>
    <w:tmpl w:val="EC66CB20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2196AD2"/>
    <w:multiLevelType w:val="hybridMultilevel"/>
    <w:tmpl w:val="B60ED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B0A7A"/>
    <w:multiLevelType w:val="hybridMultilevel"/>
    <w:tmpl w:val="36F00320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755D37CB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34D34"/>
    <w:multiLevelType w:val="hybridMultilevel"/>
    <w:tmpl w:val="28A82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C5B9C"/>
    <w:multiLevelType w:val="hybridMultilevel"/>
    <w:tmpl w:val="4C605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D5CE3"/>
    <w:multiLevelType w:val="hybridMultilevel"/>
    <w:tmpl w:val="5C54723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10"/>
  </w:num>
  <w:num w:numId="5">
    <w:abstractNumId w:val="12"/>
  </w:num>
  <w:num w:numId="6">
    <w:abstractNumId w:val="7"/>
  </w:num>
  <w:num w:numId="7">
    <w:abstractNumId w:val="14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16"/>
  </w:num>
  <w:num w:numId="13">
    <w:abstractNumId w:val="3"/>
  </w:num>
  <w:num w:numId="14">
    <w:abstractNumId w:val="11"/>
  </w:num>
  <w:num w:numId="15">
    <w:abstractNumId w:val="15"/>
  </w:num>
  <w:num w:numId="16">
    <w:abstractNumId w:val="9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sTQyMzUyNjU3M7FU0lEKTi0uzszPAykwNK8FAOcFRcotAAAA"/>
  </w:docVars>
  <w:rsids>
    <w:rsidRoot w:val="00AB7EF3"/>
    <w:rsid w:val="00034425"/>
    <w:rsid w:val="00055F3F"/>
    <w:rsid w:val="00076601"/>
    <w:rsid w:val="000F4D32"/>
    <w:rsid w:val="00131E82"/>
    <w:rsid w:val="001547D0"/>
    <w:rsid w:val="001562C7"/>
    <w:rsid w:val="00167BB5"/>
    <w:rsid w:val="00175EA1"/>
    <w:rsid w:val="00183725"/>
    <w:rsid w:val="00194EC2"/>
    <w:rsid w:val="001B4E12"/>
    <w:rsid w:val="001F6099"/>
    <w:rsid w:val="002031A7"/>
    <w:rsid w:val="00203745"/>
    <w:rsid w:val="00240277"/>
    <w:rsid w:val="00277762"/>
    <w:rsid w:val="002A0EB7"/>
    <w:rsid w:val="002F6C29"/>
    <w:rsid w:val="00372E86"/>
    <w:rsid w:val="00374EE5"/>
    <w:rsid w:val="003873A9"/>
    <w:rsid w:val="0039369A"/>
    <w:rsid w:val="003E0D30"/>
    <w:rsid w:val="00401486"/>
    <w:rsid w:val="00421E2E"/>
    <w:rsid w:val="004365EF"/>
    <w:rsid w:val="00441DFE"/>
    <w:rsid w:val="00445796"/>
    <w:rsid w:val="00477A7B"/>
    <w:rsid w:val="0053338A"/>
    <w:rsid w:val="0055114E"/>
    <w:rsid w:val="00593A32"/>
    <w:rsid w:val="005C03BA"/>
    <w:rsid w:val="005C170A"/>
    <w:rsid w:val="005D1AB9"/>
    <w:rsid w:val="005E5DFC"/>
    <w:rsid w:val="00601BDB"/>
    <w:rsid w:val="006124A3"/>
    <w:rsid w:val="00624025"/>
    <w:rsid w:val="006335C8"/>
    <w:rsid w:val="00636D62"/>
    <w:rsid w:val="00654C25"/>
    <w:rsid w:val="00654F0B"/>
    <w:rsid w:val="00685DA9"/>
    <w:rsid w:val="007178D9"/>
    <w:rsid w:val="00735ACB"/>
    <w:rsid w:val="007C5B09"/>
    <w:rsid w:val="007D30B1"/>
    <w:rsid w:val="007E3A7E"/>
    <w:rsid w:val="007E4555"/>
    <w:rsid w:val="008178C4"/>
    <w:rsid w:val="00855C7F"/>
    <w:rsid w:val="00874840"/>
    <w:rsid w:val="008B0AEA"/>
    <w:rsid w:val="008B50BB"/>
    <w:rsid w:val="008C4EC7"/>
    <w:rsid w:val="008C7391"/>
    <w:rsid w:val="008E5C01"/>
    <w:rsid w:val="00902ED1"/>
    <w:rsid w:val="00920918"/>
    <w:rsid w:val="009500A2"/>
    <w:rsid w:val="00950C3C"/>
    <w:rsid w:val="00982B68"/>
    <w:rsid w:val="009D447F"/>
    <w:rsid w:val="009F562A"/>
    <w:rsid w:val="00A60138"/>
    <w:rsid w:val="00A90D40"/>
    <w:rsid w:val="00AB31A1"/>
    <w:rsid w:val="00AB6F90"/>
    <w:rsid w:val="00AB7EF3"/>
    <w:rsid w:val="00AD2DA2"/>
    <w:rsid w:val="00AF61D3"/>
    <w:rsid w:val="00AF70C8"/>
    <w:rsid w:val="00B005C1"/>
    <w:rsid w:val="00B55B0B"/>
    <w:rsid w:val="00B71AEE"/>
    <w:rsid w:val="00B90A5F"/>
    <w:rsid w:val="00B9775B"/>
    <w:rsid w:val="00BC0223"/>
    <w:rsid w:val="00BC7E73"/>
    <w:rsid w:val="00C17B70"/>
    <w:rsid w:val="00C31E46"/>
    <w:rsid w:val="00C57D90"/>
    <w:rsid w:val="00C66E9D"/>
    <w:rsid w:val="00C95AC6"/>
    <w:rsid w:val="00CB4F84"/>
    <w:rsid w:val="00CD64B7"/>
    <w:rsid w:val="00CF5C03"/>
    <w:rsid w:val="00D1464D"/>
    <w:rsid w:val="00D733DB"/>
    <w:rsid w:val="00D9398E"/>
    <w:rsid w:val="00E437EA"/>
    <w:rsid w:val="00E6377E"/>
    <w:rsid w:val="00E84C30"/>
    <w:rsid w:val="00EA105B"/>
    <w:rsid w:val="00EB5446"/>
    <w:rsid w:val="00EC3760"/>
    <w:rsid w:val="00ED22F1"/>
    <w:rsid w:val="00EE0347"/>
    <w:rsid w:val="00F26257"/>
    <w:rsid w:val="00F41565"/>
    <w:rsid w:val="00F43C57"/>
    <w:rsid w:val="00F475A9"/>
    <w:rsid w:val="00F85325"/>
    <w:rsid w:val="00F922A7"/>
    <w:rsid w:val="00F9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4A77E"/>
  <w15:chartTrackingRefBased/>
  <w15:docId w15:val="{532573DE-9435-433C-AE94-716F7D16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9D"/>
    <w:pPr>
      <w:keepNext/>
      <w:keepLines/>
      <w:pBdr>
        <w:bottom w:val="single" w:sz="18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8E5C01"/>
    <w:pPr>
      <w:pBdr>
        <w:bottom w:val="single" w:sz="12" w:space="1" w:color="C5E0B3" w:themeColor="accent6" w:themeTint="66"/>
      </w:pBdr>
      <w:ind w:left="72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36D62"/>
    <w:pPr>
      <w:spacing w:before="40" w:after="0"/>
      <w:outlineLvl w:val="2"/>
    </w:pPr>
    <w:rPr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9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C0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1AE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6D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62"/>
  </w:style>
  <w:style w:type="paragraph" w:styleId="Footer">
    <w:name w:val="footer"/>
    <w:basedOn w:val="Normal"/>
    <w:link w:val="Foot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62"/>
  </w:style>
  <w:style w:type="paragraph" w:styleId="Caption">
    <w:name w:val="caption"/>
    <w:basedOn w:val="Normal"/>
    <w:next w:val="Normal"/>
    <w:uiPriority w:val="35"/>
    <w:unhideWhenUsed/>
    <w:qFormat/>
    <w:rsid w:val="007E4555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character" w:styleId="Strong">
    <w:name w:val="Strong"/>
    <w:basedOn w:val="DefaultParagraphFont"/>
    <w:uiPriority w:val="22"/>
    <w:qFormat/>
    <w:rsid w:val="007E4555"/>
    <w:rPr>
      <w:b/>
      <w:bCs/>
    </w:rPr>
  </w:style>
  <w:style w:type="paragraph" w:customStyle="1" w:styleId="H1Body">
    <w:name w:val="H1 Body"/>
    <w:basedOn w:val="Normal"/>
    <w:link w:val="H1BodyChar"/>
    <w:qFormat/>
    <w:rsid w:val="008E5C01"/>
  </w:style>
  <w:style w:type="paragraph" w:customStyle="1" w:styleId="H2Body">
    <w:name w:val="H2 Body"/>
    <w:basedOn w:val="H1Body"/>
    <w:link w:val="H2BodyChar"/>
    <w:qFormat/>
    <w:rsid w:val="008E5C01"/>
    <w:pPr>
      <w:ind w:left="709"/>
    </w:pPr>
  </w:style>
  <w:style w:type="character" w:customStyle="1" w:styleId="H1BodyChar">
    <w:name w:val="H1 Body Char"/>
    <w:basedOn w:val="DefaultParagraphFont"/>
    <w:link w:val="H1Body"/>
    <w:rsid w:val="008E5C01"/>
  </w:style>
  <w:style w:type="paragraph" w:customStyle="1" w:styleId="Tutor">
    <w:name w:val="Tutor"/>
    <w:basedOn w:val="Normal"/>
    <w:link w:val="TutorChar"/>
    <w:qFormat/>
    <w:rsid w:val="008E5C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</w:style>
  <w:style w:type="character" w:customStyle="1" w:styleId="H2BodyChar">
    <w:name w:val="H2 Body Char"/>
    <w:basedOn w:val="H1BodyChar"/>
    <w:link w:val="H2Body"/>
    <w:rsid w:val="008E5C01"/>
  </w:style>
  <w:style w:type="table" w:styleId="TableGrid">
    <w:name w:val="Table Grid"/>
    <w:basedOn w:val="TableNormal"/>
    <w:uiPriority w:val="39"/>
    <w:rsid w:val="008E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torChar">
    <w:name w:val="Tutor Char"/>
    <w:basedOn w:val="DefaultParagraphFont"/>
    <w:link w:val="Tutor"/>
    <w:rsid w:val="008E5C01"/>
    <w:rPr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902E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02ED1"/>
    <w:pPr>
      <w:spacing w:after="0" w:line="240" w:lineRule="auto"/>
    </w:pPr>
  </w:style>
  <w:style w:type="paragraph" w:customStyle="1" w:styleId="H3Body">
    <w:name w:val="H3 Body"/>
    <w:basedOn w:val="NoSpacing"/>
    <w:link w:val="H3BodyChar"/>
    <w:qFormat/>
    <w:rsid w:val="00B71AEE"/>
    <w:pPr>
      <w:ind w:left="709"/>
    </w:pPr>
  </w:style>
  <w:style w:type="character" w:customStyle="1" w:styleId="NoSpacingChar">
    <w:name w:val="No Spacing Char"/>
    <w:basedOn w:val="DefaultParagraphFont"/>
    <w:link w:val="NoSpacing"/>
    <w:uiPriority w:val="1"/>
    <w:rsid w:val="00B71AEE"/>
  </w:style>
  <w:style w:type="character" w:customStyle="1" w:styleId="H3BodyChar">
    <w:name w:val="H3 Body Char"/>
    <w:basedOn w:val="NoSpacingChar"/>
    <w:link w:val="H3Body"/>
    <w:rsid w:val="00B71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ropbox\Teaching\21-22\Programming%202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2F0E-0882-465C-B363-BA862372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2075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37</cp:revision>
  <cp:lastPrinted>2021-11-08T08:53:00Z</cp:lastPrinted>
  <dcterms:created xsi:type="dcterms:W3CDTF">2021-10-31T14:15:00Z</dcterms:created>
  <dcterms:modified xsi:type="dcterms:W3CDTF">2021-11-15T20:26:00Z</dcterms:modified>
</cp:coreProperties>
</file>