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CDC5D" w14:textId="5F787D26" w:rsidR="00A60138" w:rsidRDefault="00636D62" w:rsidP="00A60138">
      <w:pPr>
        <w:pStyle w:val="Title"/>
        <w:jc w:val="center"/>
      </w:pPr>
      <w:r>
        <w:t xml:space="preserve">Week </w:t>
      </w:r>
      <w:r w:rsidR="00921A4F">
        <w:t>5, Extension Exercises</w:t>
      </w:r>
    </w:p>
    <w:p w14:paraId="568CD8BC" w14:textId="781925AC" w:rsidR="00AB16AB" w:rsidRDefault="00C2114E" w:rsidP="00C2114E">
      <w:pPr>
        <w:pStyle w:val="Heading1"/>
      </w:pPr>
      <w:r>
        <w:t>Exercise 1 – Temperat</w:t>
      </w:r>
      <w:r w:rsidR="00966F9A">
        <w:t>ure</w:t>
      </w:r>
      <w:r>
        <w:t xml:space="preserve"> Converter GUI</w:t>
      </w:r>
    </w:p>
    <w:p w14:paraId="7AC1A43D" w14:textId="6DAA76C6" w:rsidR="00C2114E" w:rsidRDefault="00C2114E" w:rsidP="00C2114E">
      <w:r>
        <w:t xml:space="preserve">Create a graphical application that allows a temperature to be </w:t>
      </w:r>
      <w:r w:rsidR="00671AB8">
        <w:t>converted</w:t>
      </w:r>
      <w:r>
        <w:t xml:space="preserve"> from Fahrenheit to Celsius</w:t>
      </w:r>
      <w:r w:rsidR="00671AB8">
        <w:t xml:space="preserve"> (</w:t>
      </w:r>
      <w:r w:rsidR="00671AB8">
        <w:fldChar w:fldCharType="begin"/>
      </w:r>
      <w:r w:rsidR="00671AB8">
        <w:instrText xml:space="preserve"> REF _Ref89618769 \h </w:instrText>
      </w:r>
      <w:r w:rsidR="00671AB8">
        <w:fldChar w:fldCharType="separate"/>
      </w:r>
      <w:r w:rsidR="00671AB8">
        <w:t xml:space="preserve">Fig </w:t>
      </w:r>
      <w:r w:rsidR="00671AB8">
        <w:rPr>
          <w:noProof/>
        </w:rPr>
        <w:t>1</w:t>
      </w:r>
      <w:r w:rsidR="00671AB8">
        <w:fldChar w:fldCharType="end"/>
      </w:r>
      <w:r w:rsidR="00671AB8">
        <w:t>)</w:t>
      </w:r>
      <w:r>
        <w:t>.</w:t>
      </w:r>
    </w:p>
    <w:p w14:paraId="3E985880" w14:textId="77777777" w:rsidR="00671AB8" w:rsidRDefault="00671AB8" w:rsidP="00671AB8">
      <w:pPr>
        <w:keepNext/>
        <w:jc w:val="center"/>
      </w:pPr>
      <w:r w:rsidRPr="00671AB8">
        <w:rPr>
          <w:noProof/>
        </w:rPr>
        <w:drawing>
          <wp:inline distT="0" distB="0" distL="0" distR="0" wp14:anchorId="200A7A3F" wp14:editId="4D007FA7">
            <wp:extent cx="3677163" cy="885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0855" w14:textId="11466ACB" w:rsidR="00671AB8" w:rsidRDefault="00671AB8" w:rsidP="00671AB8">
      <w:pPr>
        <w:pStyle w:val="Caption"/>
      </w:pPr>
      <w:bookmarkStart w:id="0" w:name="_Ref89618769"/>
      <w:r>
        <w:t xml:space="preserve">Fig </w:t>
      </w:r>
      <w:fldSimple w:instr=" SEQ Fig \* ARABIC ">
        <w:r w:rsidR="00FC368E">
          <w:rPr>
            <w:noProof/>
          </w:rPr>
          <w:t>1</w:t>
        </w:r>
      </w:fldSimple>
      <w:bookmarkEnd w:id="0"/>
      <w:r>
        <w:t xml:space="preserve"> </w:t>
      </w:r>
      <w:r w:rsidR="0006262B">
        <w:t>– Fahrenheit</w:t>
      </w:r>
      <w:r>
        <w:t xml:space="preserve"> to Celsius Converter GUI</w:t>
      </w:r>
    </w:p>
    <w:p w14:paraId="29D2E736" w14:textId="5693BE92" w:rsidR="00671AB8" w:rsidRDefault="00671AB8" w:rsidP="00C2114E">
      <w:r>
        <w:t xml:space="preserve">The formula for converting Fahrenheit to Celsius is </w:t>
      </w:r>
      <w:r w:rsidR="00B00003">
        <w:t>given</w:t>
      </w:r>
      <w:r>
        <w:t xml:space="preserve"> below.</w:t>
      </w:r>
    </w:p>
    <w:p w14:paraId="404496BB" w14:textId="5AF340C1" w:rsidR="0006262B" w:rsidRPr="0006262B" w:rsidRDefault="00C2114E" w:rsidP="0006262B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Celcius=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Fahrenheit-32</m:t>
              </m:r>
            </m:e>
          </m:d>
        </m:oMath>
      </m:oMathPara>
    </w:p>
    <w:p w14:paraId="3D7C7D8D" w14:textId="7A008028" w:rsidR="00C2114E" w:rsidRDefault="00C2114E" w:rsidP="00C2114E">
      <w:pPr>
        <w:pStyle w:val="Heading1"/>
      </w:pPr>
      <w:r>
        <w:t xml:space="preserve">Exercise </w:t>
      </w:r>
      <w:r w:rsidR="0006262B">
        <w:t>2</w:t>
      </w:r>
      <w:r>
        <w:t xml:space="preserve"> – Rock Paper Scissors</w:t>
      </w:r>
    </w:p>
    <w:p w14:paraId="0FC17A6D" w14:textId="484763DB" w:rsidR="0027757A" w:rsidRPr="0027757A" w:rsidRDefault="0058176F" w:rsidP="0058176F">
      <w:r>
        <w:t xml:space="preserve">Develop an application </w:t>
      </w:r>
      <w:r w:rsidR="0027757A">
        <w:t xml:space="preserve">that allows a user to play “rock, paper, scissors” by pressing the appropriate button for the user’s move. You should generate a random move on behalf of the computer. You will need </w:t>
      </w:r>
      <w:r w:rsidR="00901ED2">
        <w:rPr>
          <w:b/>
          <w:bCs/>
        </w:rPr>
        <w:t>3</w:t>
      </w:r>
      <w:r w:rsidR="0027757A">
        <w:rPr>
          <w:b/>
          <w:bCs/>
        </w:rPr>
        <w:t xml:space="preserve"> JButton</w:t>
      </w:r>
      <w:r w:rsidR="0027757A">
        <w:t xml:space="preserve">s and </w:t>
      </w:r>
      <w:r w:rsidR="00901ED2">
        <w:rPr>
          <w:b/>
          <w:bCs/>
        </w:rPr>
        <w:t>3</w:t>
      </w:r>
      <w:r w:rsidR="0027757A">
        <w:t xml:space="preserve"> </w:t>
      </w:r>
      <w:r w:rsidR="0027757A">
        <w:rPr>
          <w:b/>
          <w:bCs/>
        </w:rPr>
        <w:t>JLabel</w:t>
      </w:r>
      <w:r w:rsidR="0027757A">
        <w:t xml:space="preserve">s. </w:t>
      </w:r>
      <w:r w:rsidR="00AD5C7E">
        <w:fldChar w:fldCharType="begin"/>
      </w:r>
      <w:r w:rsidR="00AD5C7E">
        <w:instrText xml:space="preserve"> REF _Ref89618859 \h </w:instrText>
      </w:r>
      <w:r w:rsidR="00AD5C7E">
        <w:fldChar w:fldCharType="separate"/>
      </w:r>
      <w:r w:rsidR="00AD5C7E">
        <w:t xml:space="preserve">Fig </w:t>
      </w:r>
      <w:r w:rsidR="00AD5C7E">
        <w:rPr>
          <w:noProof/>
        </w:rPr>
        <w:t>2</w:t>
      </w:r>
      <w:r w:rsidR="00AD5C7E">
        <w:fldChar w:fldCharType="end"/>
      </w:r>
      <w:r w:rsidR="00AD5C7E">
        <w:t xml:space="preserve"> shows some example sessions of the </w:t>
      </w:r>
      <w:r w:rsidR="002E064B">
        <w:t>program</w:t>
      </w:r>
      <w:r w:rsidR="00AD5C7E">
        <w:t>.</w:t>
      </w:r>
    </w:p>
    <w:p w14:paraId="62CEF59D" w14:textId="4589C7D8" w:rsidR="0027757A" w:rsidRPr="0027757A" w:rsidRDefault="0027757A" w:rsidP="0058176F">
      <w:r>
        <w:rPr>
          <w:b/>
          <w:bCs/>
        </w:rPr>
        <w:t>Hints:</w:t>
      </w:r>
    </w:p>
    <w:p w14:paraId="3573E5C6" w14:textId="75CEAA7D" w:rsidR="0058176F" w:rsidRDefault="0058176F" w:rsidP="0058176F">
      <w:pPr>
        <w:pStyle w:val="ListParagraph"/>
        <w:numPr>
          <w:ilvl w:val="0"/>
          <w:numId w:val="30"/>
        </w:numPr>
      </w:pPr>
      <w:r>
        <w:t xml:space="preserve">You could use an enumerated type to store both the valid </w:t>
      </w:r>
      <w:r>
        <w:rPr>
          <w:i/>
          <w:iCs/>
        </w:rPr>
        <w:t>moves</w:t>
      </w:r>
      <w:r>
        <w:t xml:space="preserve"> of the game (rock, paper, scissors), and the different outcomes of the game for a user (win, lose, draw)</w:t>
      </w:r>
    </w:p>
    <w:p w14:paraId="16496B32" w14:textId="5EED501A" w:rsidR="0058176F" w:rsidRDefault="008C2629" w:rsidP="00A436CF">
      <w:pPr>
        <w:jc w:val="center"/>
      </w:pPr>
      <w:r w:rsidRPr="0058176F">
        <w:rPr>
          <w:noProof/>
        </w:rPr>
        <w:drawing>
          <wp:anchor distT="0" distB="0" distL="114300" distR="114300" simplePos="0" relativeHeight="251659264" behindDoc="0" locked="0" layoutInCell="1" allowOverlap="1" wp14:anchorId="6C20929B" wp14:editId="2CA09C66">
            <wp:simplePos x="0" y="0"/>
            <wp:positionH relativeFrom="column">
              <wp:posOffset>2362200</wp:posOffset>
            </wp:positionH>
            <wp:positionV relativeFrom="paragraph">
              <wp:posOffset>3810</wp:posOffset>
            </wp:positionV>
            <wp:extent cx="1533525" cy="18383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5C7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6AC37" wp14:editId="017F0EAD">
                <wp:simplePos x="0" y="0"/>
                <wp:positionH relativeFrom="column">
                  <wp:posOffset>552450</wp:posOffset>
                </wp:positionH>
                <wp:positionV relativeFrom="paragraph">
                  <wp:posOffset>1899285</wp:posOffset>
                </wp:positionV>
                <wp:extent cx="5095875" cy="635"/>
                <wp:effectExtent l="0" t="0" r="9525" b="381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0F6F7C" w14:textId="3D688BB5" w:rsidR="00AD5C7E" w:rsidRPr="004D2CE2" w:rsidRDefault="00AD5C7E" w:rsidP="00AD5C7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" w:name="_Ref89618859"/>
                            <w:r>
                              <w:t xml:space="preserve">Fig </w:t>
                            </w:r>
                            <w:fldSimple w:instr=" SEQ Fig \* ARABIC ">
                              <w:r w:rsidR="00FC368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1"/>
                            <w:r>
                              <w:t xml:space="preserve"> - Rock, Paper, Scissors Example Sessions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A6AC3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3.5pt;margin-top:149.55pt;width:401.25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" stroked="f">
                <v:textbox style="mso-fit-shape-to-text:t" inset="0,0,0,0">
                  <w:txbxContent>
                    <w:p w14:paraId="7D0F6F7C" w14:textId="3D688BB5" w:rsidR="00AD5C7E" w:rsidRPr="004D2CE2" w:rsidRDefault="00AD5C7E" w:rsidP="00AD5C7E">
                      <w:pPr>
                        <w:pStyle w:val="Caption"/>
                        <w:rPr>
                          <w:noProof/>
                        </w:rPr>
                      </w:pPr>
                      <w:bookmarkStart w:id="2" w:name="_Ref89618859"/>
                      <w:r>
                        <w:t xml:space="preserve">Fig </w:t>
                      </w:r>
                      <w:fldSimple w:instr=" SEQ Fig \* ARABIC ">
                        <w:r w:rsidR="00FC368E">
                          <w:rPr>
                            <w:noProof/>
                          </w:rPr>
                          <w:t>2</w:t>
                        </w:r>
                      </w:fldSimple>
                      <w:bookmarkEnd w:id="2"/>
                      <w:r>
                        <w:t xml:space="preserve"> - Rock, Paper, Scissors Example Sessions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176F" w:rsidRPr="0058176F">
        <w:rPr>
          <w:noProof/>
        </w:rPr>
        <w:drawing>
          <wp:anchor distT="0" distB="0" distL="114300" distR="114300" simplePos="0" relativeHeight="251658240" behindDoc="0" locked="0" layoutInCell="1" allowOverlap="1" wp14:anchorId="6918DF90" wp14:editId="7CA81D31">
            <wp:simplePos x="0" y="0"/>
            <wp:positionH relativeFrom="column">
              <wp:posOffset>552450</wp:posOffset>
            </wp:positionH>
            <wp:positionV relativeFrom="paragraph">
              <wp:posOffset>3810</wp:posOffset>
            </wp:positionV>
            <wp:extent cx="1533739" cy="1838582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176F" w:rsidRPr="0058176F">
        <w:rPr>
          <w:noProof/>
        </w:rPr>
        <w:drawing>
          <wp:anchor distT="0" distB="0" distL="114300" distR="114300" simplePos="0" relativeHeight="251660288" behindDoc="0" locked="0" layoutInCell="1" allowOverlap="1" wp14:anchorId="6FDE12A2" wp14:editId="736EDD87">
            <wp:simplePos x="0" y="0"/>
            <wp:positionH relativeFrom="column">
              <wp:posOffset>4133850</wp:posOffset>
            </wp:positionH>
            <wp:positionV relativeFrom="paragraph">
              <wp:posOffset>3810</wp:posOffset>
            </wp:positionV>
            <wp:extent cx="1533525" cy="18383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2D846" w14:textId="3C9FEEF7" w:rsidR="0006262B" w:rsidRPr="0006262B" w:rsidRDefault="0006262B" w:rsidP="0006262B"/>
    <w:p w14:paraId="5E9F4508" w14:textId="1F2832CD" w:rsidR="0006262B" w:rsidRPr="0006262B" w:rsidRDefault="0006262B" w:rsidP="0006262B"/>
    <w:p w14:paraId="6431B5B7" w14:textId="6215261D" w:rsidR="0006262B" w:rsidRPr="0006262B" w:rsidRDefault="0006262B" w:rsidP="0006262B"/>
    <w:p w14:paraId="6064114E" w14:textId="79F8D751" w:rsidR="0006262B" w:rsidRPr="0006262B" w:rsidRDefault="0006262B" w:rsidP="0006262B"/>
    <w:p w14:paraId="5A69338A" w14:textId="10EB0B61" w:rsidR="0006262B" w:rsidRPr="0006262B" w:rsidRDefault="0006262B" w:rsidP="0006262B"/>
    <w:p w14:paraId="24203E57" w14:textId="040448A1" w:rsidR="0006262B" w:rsidRPr="0006262B" w:rsidRDefault="0006262B" w:rsidP="0006262B"/>
    <w:p w14:paraId="336304BB" w14:textId="78B95545" w:rsidR="0006262B" w:rsidRDefault="0006262B" w:rsidP="0006262B"/>
    <w:p w14:paraId="116C9258" w14:textId="1FE838AC" w:rsidR="0006262B" w:rsidRDefault="0006262B" w:rsidP="0006262B">
      <w:pPr>
        <w:pStyle w:val="Heading1"/>
      </w:pPr>
      <w:r>
        <w:t>Exercise 3 – Guess the Number Game</w:t>
      </w:r>
    </w:p>
    <w:p w14:paraId="29A6686A" w14:textId="36A4B63C" w:rsidR="00BA31FD" w:rsidRDefault="009A17A7" w:rsidP="009A17A7">
      <w:r>
        <w:t>Write a program that simulates a guessing game in a GUI program. Generate a secret random number between 1 and 100</w:t>
      </w:r>
      <w:r w:rsidR="00BA31FD">
        <w:t xml:space="preserve"> (see hint below)</w:t>
      </w:r>
      <w:r>
        <w:t>; that number is hidden from the user. Ask the user to guess a number between 1 and 100 in a text field, and then tell the user whether the number</w:t>
      </w:r>
      <w:r w:rsidR="00901ED2">
        <w:t xml:space="preserve"> they </w:t>
      </w:r>
      <w:r w:rsidR="00901ED2">
        <w:lastRenderedPageBreak/>
        <w:t>guessed</w:t>
      </w:r>
      <w:r>
        <w:t xml:space="preserve"> is too high, too low, or </w:t>
      </w:r>
      <w:r w:rsidR="00FC368E">
        <w:t>if</w:t>
      </w:r>
      <w:r>
        <w:t xml:space="preserve"> the </w:t>
      </w:r>
      <w:r w:rsidR="00FC368E">
        <w:t>number is correct</w:t>
      </w:r>
      <w:r>
        <w:t>. Let the user continue to guess until the correct number is guessed.</w:t>
      </w:r>
      <w:r w:rsidR="00FC368E">
        <w:t xml:space="preserve"> </w:t>
      </w:r>
      <w:r w:rsidR="00FC368E">
        <w:fldChar w:fldCharType="begin"/>
      </w:r>
      <w:r w:rsidR="00FC368E">
        <w:instrText xml:space="preserve"> REF _Ref89764995 \h </w:instrText>
      </w:r>
      <w:r w:rsidR="00FC368E">
        <w:fldChar w:fldCharType="separate"/>
      </w:r>
      <w:r w:rsidR="00FC368E">
        <w:t xml:space="preserve">Fig </w:t>
      </w:r>
      <w:r w:rsidR="00FC368E">
        <w:rPr>
          <w:noProof/>
        </w:rPr>
        <w:t>3</w:t>
      </w:r>
      <w:r w:rsidR="00FC368E">
        <w:fldChar w:fldCharType="end"/>
      </w:r>
      <w:r w:rsidR="00FC368E">
        <w:t xml:space="preserve"> shows several example outputs of such a program.</w:t>
      </w:r>
    </w:p>
    <w:p w14:paraId="58F3B0F4" w14:textId="77777777" w:rsidR="002E064B" w:rsidRDefault="002E064B" w:rsidP="002E064B">
      <w:r>
        <w:rPr>
          <w:b/>
          <w:bCs/>
        </w:rPr>
        <w:t>Hints</w:t>
      </w:r>
      <w:r>
        <w:t>:</w:t>
      </w:r>
    </w:p>
    <w:p w14:paraId="17D856D0" w14:textId="77777777" w:rsidR="002E064B" w:rsidRPr="0006262B" w:rsidRDefault="002E064B" w:rsidP="002E064B">
      <w:pPr>
        <w:pStyle w:val="ListParagraph"/>
        <w:numPr>
          <w:ilvl w:val="0"/>
          <w:numId w:val="30"/>
        </w:numPr>
      </w:pPr>
      <w:r>
        <w:t xml:space="preserve">A random number can be generated using the </w:t>
      </w:r>
      <w:r>
        <w:rPr>
          <w:b/>
          <w:bCs/>
        </w:rPr>
        <w:t>Random</w:t>
      </w:r>
      <w:r>
        <w:t xml:space="preserve"> class from the </w:t>
      </w:r>
      <w:r>
        <w:rPr>
          <w:b/>
          <w:bCs/>
        </w:rPr>
        <w:t xml:space="preserve">java.util </w:t>
      </w:r>
      <w:r>
        <w:t>package, like below:</w:t>
      </w:r>
      <w:r>
        <w:br/>
      </w:r>
    </w:p>
    <w:p w14:paraId="618718B1" w14:textId="77777777" w:rsidR="002E064B" w:rsidRPr="0006262B" w:rsidRDefault="002E064B" w:rsidP="002E064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  <w:r w:rsidRPr="0006262B">
        <w:rPr>
          <w:rFonts w:ascii="Consolas" w:hAnsi="Consolas" w:cs="Consolas"/>
          <w:color w:val="000000"/>
        </w:rPr>
        <w:t xml:space="preserve">Random </w:t>
      </w:r>
      <w:r w:rsidRPr="0006262B">
        <w:rPr>
          <w:rFonts w:ascii="Consolas" w:hAnsi="Consolas" w:cs="Consolas"/>
          <w:color w:val="6A3E3E"/>
        </w:rPr>
        <w:t>r</w:t>
      </w:r>
      <w:r w:rsidRPr="0006262B">
        <w:rPr>
          <w:rFonts w:ascii="Consolas" w:hAnsi="Consolas" w:cs="Consolas"/>
          <w:color w:val="000000"/>
        </w:rPr>
        <w:t xml:space="preserve"> = </w:t>
      </w:r>
      <w:r w:rsidRPr="0006262B">
        <w:rPr>
          <w:rFonts w:ascii="Consolas" w:hAnsi="Consolas" w:cs="Consolas"/>
          <w:b/>
          <w:bCs/>
          <w:color w:val="7F0055"/>
        </w:rPr>
        <w:t>new</w:t>
      </w:r>
      <w:r w:rsidRPr="0006262B">
        <w:rPr>
          <w:rFonts w:ascii="Consolas" w:hAnsi="Consolas" w:cs="Consolas"/>
          <w:color w:val="000000"/>
        </w:rPr>
        <w:t xml:space="preserve"> Random(); </w:t>
      </w:r>
      <w:r w:rsidRPr="0006262B">
        <w:rPr>
          <w:rFonts w:ascii="Consolas" w:hAnsi="Consolas" w:cs="Consolas"/>
          <w:color w:val="3F7F5F"/>
        </w:rPr>
        <w:t>// create an instance of the Random class</w:t>
      </w:r>
    </w:p>
    <w:p w14:paraId="16CB21CF" w14:textId="77777777" w:rsidR="002E064B" w:rsidRPr="0006262B" w:rsidRDefault="002E064B" w:rsidP="002E064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  <w:r w:rsidRPr="0006262B">
        <w:rPr>
          <w:rFonts w:ascii="Consolas" w:hAnsi="Consolas" w:cs="Consolas"/>
          <w:b/>
          <w:bCs/>
          <w:color w:val="7F0055"/>
        </w:rPr>
        <w:t>int</w:t>
      </w:r>
      <w:r w:rsidRPr="0006262B">
        <w:rPr>
          <w:rFonts w:ascii="Consolas" w:hAnsi="Consolas" w:cs="Consolas"/>
          <w:color w:val="000000"/>
        </w:rPr>
        <w:t xml:space="preserve"> </w:t>
      </w:r>
      <w:r w:rsidRPr="0006262B">
        <w:rPr>
          <w:rFonts w:ascii="Consolas" w:hAnsi="Consolas" w:cs="Consolas"/>
          <w:color w:val="6A3E3E"/>
        </w:rPr>
        <w:t>randomNum</w:t>
      </w:r>
      <w:r w:rsidRPr="0006262B">
        <w:rPr>
          <w:rFonts w:ascii="Consolas" w:hAnsi="Consolas" w:cs="Consolas"/>
          <w:color w:val="000000"/>
        </w:rPr>
        <w:t xml:space="preserve"> = 1 + </w:t>
      </w:r>
      <w:r w:rsidRPr="0006262B">
        <w:rPr>
          <w:rFonts w:ascii="Consolas" w:hAnsi="Consolas" w:cs="Consolas"/>
          <w:color w:val="6A3E3E"/>
        </w:rPr>
        <w:t>r</w:t>
      </w:r>
      <w:r w:rsidRPr="0006262B">
        <w:rPr>
          <w:rFonts w:ascii="Consolas" w:hAnsi="Consolas" w:cs="Consolas"/>
          <w:color w:val="000000"/>
        </w:rPr>
        <w:t>.nextInt(10</w:t>
      </w:r>
      <w:r>
        <w:rPr>
          <w:rFonts w:ascii="Consolas" w:hAnsi="Consolas" w:cs="Consolas"/>
          <w:color w:val="000000"/>
        </w:rPr>
        <w:t>0</w:t>
      </w:r>
      <w:r w:rsidRPr="0006262B">
        <w:rPr>
          <w:rFonts w:ascii="Consolas" w:hAnsi="Consolas" w:cs="Consolas"/>
          <w:color w:val="000000"/>
        </w:rPr>
        <w:t xml:space="preserve">); </w:t>
      </w:r>
      <w:r w:rsidRPr="0006262B">
        <w:rPr>
          <w:rFonts w:ascii="Consolas" w:hAnsi="Consolas" w:cs="Consolas"/>
          <w:color w:val="3F7F5F"/>
        </w:rPr>
        <w:t>// random num from 1 to 1</w:t>
      </w:r>
      <w:r>
        <w:rPr>
          <w:rFonts w:ascii="Consolas" w:hAnsi="Consolas" w:cs="Consolas"/>
          <w:color w:val="3F7F5F"/>
        </w:rPr>
        <w:t>0</w:t>
      </w:r>
      <w:r w:rsidRPr="0006262B">
        <w:rPr>
          <w:rFonts w:ascii="Consolas" w:hAnsi="Consolas" w:cs="Consolas"/>
          <w:color w:val="3F7F5F"/>
        </w:rPr>
        <w:t>0 inclusive</w:t>
      </w:r>
    </w:p>
    <w:p w14:paraId="3AF15FC4" w14:textId="77777777" w:rsidR="002E064B" w:rsidRDefault="002E064B" w:rsidP="009A17A7"/>
    <w:p w14:paraId="5583550F" w14:textId="77777777" w:rsidR="00FC368E" w:rsidRDefault="00BA31FD" w:rsidP="00FC368E">
      <w:pPr>
        <w:keepNext/>
        <w:jc w:val="center"/>
      </w:pPr>
      <w:r w:rsidRPr="00BA31FD">
        <w:rPr>
          <w:noProof/>
        </w:rPr>
        <w:drawing>
          <wp:inline distT="0" distB="0" distL="0" distR="0" wp14:anchorId="3B13155F" wp14:editId="6627A896">
            <wp:extent cx="3200847" cy="885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1FD">
        <w:rPr>
          <w:noProof/>
        </w:rPr>
        <w:drawing>
          <wp:inline distT="0" distB="0" distL="0" distR="0" wp14:anchorId="3BFB6264" wp14:editId="35FA6CDF">
            <wp:extent cx="3200847" cy="8859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1FD">
        <w:rPr>
          <w:noProof/>
        </w:rPr>
        <w:drawing>
          <wp:inline distT="0" distB="0" distL="0" distR="0" wp14:anchorId="2B28E5AE" wp14:editId="5B0006AC">
            <wp:extent cx="3200847" cy="88594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9F3C" w14:textId="54E3D46E" w:rsidR="009A17A7" w:rsidRDefault="00FC368E" w:rsidP="00FC368E">
      <w:pPr>
        <w:pStyle w:val="Caption"/>
      </w:pPr>
      <w:bookmarkStart w:id="3" w:name="_Ref89764995"/>
      <w:r>
        <w:t xml:space="preserve">Fig </w:t>
      </w:r>
      <w:r w:rsidR="006F79ED">
        <w:fldChar w:fldCharType="begin"/>
      </w:r>
      <w:r w:rsidR="006F79ED">
        <w:instrText xml:space="preserve"> SEQ Fig \* ARABIC </w:instrText>
      </w:r>
      <w:r w:rsidR="006F79ED">
        <w:fldChar w:fldCharType="separate"/>
      </w:r>
      <w:r>
        <w:rPr>
          <w:noProof/>
        </w:rPr>
        <w:t>3</w:t>
      </w:r>
      <w:r w:rsidR="006F79ED">
        <w:rPr>
          <w:noProof/>
        </w:rPr>
        <w:fldChar w:fldCharType="end"/>
      </w:r>
      <w:bookmarkEnd w:id="3"/>
      <w:r>
        <w:t xml:space="preserve"> - Guessing Game Example Outputs</w:t>
      </w:r>
    </w:p>
    <w:p w14:paraId="79092203" w14:textId="777AF21B" w:rsidR="0006262B" w:rsidRPr="0006262B" w:rsidRDefault="0006262B" w:rsidP="00BA31FD">
      <w:pPr>
        <w:tabs>
          <w:tab w:val="left" w:pos="1125"/>
        </w:tabs>
        <w:jc w:val="center"/>
      </w:pPr>
    </w:p>
    <w:sectPr w:rsidR="0006262B" w:rsidRPr="0006262B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1FB21" w14:textId="77777777" w:rsidR="006F79ED" w:rsidRDefault="006F79ED" w:rsidP="00636D62">
      <w:pPr>
        <w:spacing w:after="0" w:line="240" w:lineRule="auto"/>
      </w:pPr>
      <w:r>
        <w:separator/>
      </w:r>
    </w:p>
  </w:endnote>
  <w:endnote w:type="continuationSeparator" w:id="0">
    <w:p w14:paraId="32A4E723" w14:textId="77777777" w:rsidR="006F79ED" w:rsidRDefault="006F79ED" w:rsidP="0063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AEB4C" w14:textId="047EC607" w:rsidR="00C17B70" w:rsidRPr="005D1AB9" w:rsidRDefault="005D1AB9" w:rsidP="00C17B70">
    <w:pPr>
      <w:pStyle w:val="Footer"/>
      <w:tabs>
        <w:tab w:val="clear" w:pos="4513"/>
      </w:tabs>
    </w:pPr>
    <w:r w:rsidRPr="005D1AB9">
      <w:t>Programming 2</w:t>
    </w:r>
    <w:r w:rsidR="00C17B70" w:rsidRPr="005D1AB9">
      <w:tab/>
    </w:r>
  </w:p>
  <w:p w14:paraId="2CD1C86F" w14:textId="21FA659A" w:rsidR="00445796" w:rsidRPr="00445796" w:rsidRDefault="005D1AB9" w:rsidP="00C17B70">
    <w:pPr>
      <w:pStyle w:val="Footer"/>
      <w:tabs>
        <w:tab w:val="clear" w:pos="4513"/>
      </w:tabs>
    </w:pPr>
    <w:r>
      <w:t xml:space="preserve">Lab </w:t>
    </w:r>
    <w:r w:rsidR="00AD5C7E">
      <w:t>5 Extension Exercises</w:t>
    </w:r>
    <w:r w:rsidR="00445796">
      <w:tab/>
      <w:t xml:space="preserve">Page </w:t>
    </w:r>
    <w:r w:rsidR="00445796">
      <w:rPr>
        <w:b/>
        <w:bCs/>
      </w:rPr>
      <w:fldChar w:fldCharType="begin"/>
    </w:r>
    <w:r w:rsidR="00445796">
      <w:rPr>
        <w:b/>
        <w:bCs/>
      </w:rPr>
      <w:instrText xml:space="preserve"> PAGE  \* Arabic  \* MERGEFORMAT </w:instrText>
    </w:r>
    <w:r w:rsidR="00445796">
      <w:rPr>
        <w:b/>
        <w:bCs/>
      </w:rPr>
      <w:fldChar w:fldCharType="separate"/>
    </w:r>
    <w:r w:rsidR="00445796">
      <w:rPr>
        <w:b/>
        <w:bCs/>
      </w:rPr>
      <w:t>1</w:t>
    </w:r>
    <w:r w:rsidR="00445796">
      <w:rPr>
        <w:b/>
        <w:bCs/>
      </w:rPr>
      <w:fldChar w:fldCharType="end"/>
    </w:r>
    <w:r w:rsidR="00445796">
      <w:t xml:space="preserve"> of </w:t>
    </w:r>
    <w:r w:rsidR="00445796">
      <w:rPr>
        <w:b/>
        <w:bCs/>
      </w:rPr>
      <w:fldChar w:fldCharType="begin"/>
    </w:r>
    <w:r w:rsidR="00445796">
      <w:rPr>
        <w:b/>
        <w:bCs/>
      </w:rPr>
      <w:instrText xml:space="preserve"> NUMPAGES  \* Arabic  \* MERGEFORMAT </w:instrText>
    </w:r>
    <w:r w:rsidR="00445796">
      <w:rPr>
        <w:b/>
        <w:bCs/>
      </w:rPr>
      <w:fldChar w:fldCharType="separate"/>
    </w:r>
    <w:r w:rsidR="00445796">
      <w:rPr>
        <w:b/>
        <w:bCs/>
      </w:rPr>
      <w:t>1</w:t>
    </w:r>
    <w:r w:rsidR="0044579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A95CB" w14:textId="77777777" w:rsidR="006F79ED" w:rsidRDefault="006F79ED" w:rsidP="00636D62">
      <w:pPr>
        <w:spacing w:after="0" w:line="240" w:lineRule="auto"/>
      </w:pPr>
      <w:r>
        <w:separator/>
      </w:r>
    </w:p>
  </w:footnote>
  <w:footnote w:type="continuationSeparator" w:id="0">
    <w:p w14:paraId="5E8850DA" w14:textId="77777777" w:rsidR="006F79ED" w:rsidRDefault="006F79ED" w:rsidP="00636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B1471"/>
    <w:multiLevelType w:val="hybridMultilevel"/>
    <w:tmpl w:val="5246CD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F7909"/>
    <w:multiLevelType w:val="hybridMultilevel"/>
    <w:tmpl w:val="3306D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45347"/>
    <w:multiLevelType w:val="hybridMultilevel"/>
    <w:tmpl w:val="2DDEFDC2"/>
    <w:lvl w:ilvl="0" w:tplc="0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0E871455"/>
    <w:multiLevelType w:val="hybridMultilevel"/>
    <w:tmpl w:val="37320C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36907"/>
    <w:multiLevelType w:val="multilevel"/>
    <w:tmpl w:val="B9A0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14B1AA3"/>
    <w:multiLevelType w:val="hybridMultilevel"/>
    <w:tmpl w:val="1C16C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46AC5"/>
    <w:multiLevelType w:val="hybridMultilevel"/>
    <w:tmpl w:val="BC2A14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609DA"/>
    <w:multiLevelType w:val="hybridMultilevel"/>
    <w:tmpl w:val="58808B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83C5B"/>
    <w:multiLevelType w:val="hybridMultilevel"/>
    <w:tmpl w:val="46A48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26742"/>
    <w:multiLevelType w:val="hybridMultilevel"/>
    <w:tmpl w:val="D8CA75E0"/>
    <w:lvl w:ilvl="0" w:tplc="82DA6D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E1F64"/>
    <w:multiLevelType w:val="hybridMultilevel"/>
    <w:tmpl w:val="37320C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4E6EF4"/>
    <w:multiLevelType w:val="hybridMultilevel"/>
    <w:tmpl w:val="0E10F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C10D7"/>
    <w:multiLevelType w:val="hybridMultilevel"/>
    <w:tmpl w:val="6596BA92"/>
    <w:lvl w:ilvl="0" w:tplc="08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730B3"/>
    <w:multiLevelType w:val="hybridMultilevel"/>
    <w:tmpl w:val="15D63AE2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41DE34A4"/>
    <w:multiLevelType w:val="hybridMultilevel"/>
    <w:tmpl w:val="74204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5255F"/>
    <w:multiLevelType w:val="hybridMultilevel"/>
    <w:tmpl w:val="43E2B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B16941"/>
    <w:multiLevelType w:val="hybridMultilevel"/>
    <w:tmpl w:val="7E02B9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CC1B83"/>
    <w:multiLevelType w:val="hybridMultilevel"/>
    <w:tmpl w:val="4F40DD3A"/>
    <w:lvl w:ilvl="0" w:tplc="B6FC99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75C25"/>
    <w:multiLevelType w:val="hybridMultilevel"/>
    <w:tmpl w:val="2FC89772"/>
    <w:lvl w:ilvl="0" w:tplc="82DA6D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C82D47"/>
    <w:multiLevelType w:val="hybridMultilevel"/>
    <w:tmpl w:val="795C2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A964C7"/>
    <w:multiLevelType w:val="hybridMultilevel"/>
    <w:tmpl w:val="EC66CB20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716C0105"/>
    <w:multiLevelType w:val="hybridMultilevel"/>
    <w:tmpl w:val="B726D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196AD2"/>
    <w:multiLevelType w:val="hybridMultilevel"/>
    <w:tmpl w:val="B60ED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DB0A7A"/>
    <w:multiLevelType w:val="hybridMultilevel"/>
    <w:tmpl w:val="36F00320"/>
    <w:lvl w:ilvl="0" w:tplc="0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755D37CB"/>
    <w:multiLevelType w:val="hybridMultilevel"/>
    <w:tmpl w:val="D8CA75E0"/>
    <w:lvl w:ilvl="0" w:tplc="82DA6D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D3637E"/>
    <w:multiLevelType w:val="hybridMultilevel"/>
    <w:tmpl w:val="565450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934D34"/>
    <w:multiLevelType w:val="hybridMultilevel"/>
    <w:tmpl w:val="28A82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5C5B9C"/>
    <w:multiLevelType w:val="hybridMultilevel"/>
    <w:tmpl w:val="4C605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6D5CE3"/>
    <w:multiLevelType w:val="hybridMultilevel"/>
    <w:tmpl w:val="5C54723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D587F48"/>
    <w:multiLevelType w:val="hybridMultilevel"/>
    <w:tmpl w:val="A128199A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28"/>
  </w:num>
  <w:num w:numId="3">
    <w:abstractNumId w:val="23"/>
  </w:num>
  <w:num w:numId="4">
    <w:abstractNumId w:val="18"/>
  </w:num>
  <w:num w:numId="5">
    <w:abstractNumId w:val="22"/>
  </w:num>
  <w:num w:numId="6">
    <w:abstractNumId w:val="15"/>
  </w:num>
  <w:num w:numId="7">
    <w:abstractNumId w:val="24"/>
  </w:num>
  <w:num w:numId="8">
    <w:abstractNumId w:val="4"/>
  </w:num>
  <w:num w:numId="9">
    <w:abstractNumId w:val="12"/>
  </w:num>
  <w:num w:numId="10">
    <w:abstractNumId w:val="9"/>
  </w:num>
  <w:num w:numId="11">
    <w:abstractNumId w:val="16"/>
  </w:num>
  <w:num w:numId="12">
    <w:abstractNumId w:val="27"/>
  </w:num>
  <w:num w:numId="13">
    <w:abstractNumId w:val="5"/>
  </w:num>
  <w:num w:numId="14">
    <w:abstractNumId w:val="20"/>
  </w:num>
  <w:num w:numId="15">
    <w:abstractNumId w:val="26"/>
  </w:num>
  <w:num w:numId="16">
    <w:abstractNumId w:val="21"/>
  </w:num>
  <w:num w:numId="17">
    <w:abstractNumId w:val="7"/>
  </w:num>
  <w:num w:numId="18">
    <w:abstractNumId w:val="25"/>
  </w:num>
  <w:num w:numId="19">
    <w:abstractNumId w:val="6"/>
  </w:num>
  <w:num w:numId="20">
    <w:abstractNumId w:val="29"/>
  </w:num>
  <w:num w:numId="21">
    <w:abstractNumId w:val="13"/>
  </w:num>
  <w:num w:numId="22">
    <w:abstractNumId w:val="14"/>
  </w:num>
  <w:num w:numId="23">
    <w:abstractNumId w:val="19"/>
  </w:num>
  <w:num w:numId="24">
    <w:abstractNumId w:val="3"/>
  </w:num>
  <w:num w:numId="25">
    <w:abstractNumId w:val="10"/>
  </w:num>
  <w:num w:numId="26">
    <w:abstractNumId w:val="17"/>
  </w:num>
  <w:num w:numId="27">
    <w:abstractNumId w:val="0"/>
  </w:num>
  <w:num w:numId="28">
    <w:abstractNumId w:val="1"/>
  </w:num>
  <w:num w:numId="29">
    <w:abstractNumId w:val="8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3sTQyMzUyNjU3M7FU0lEKTi0uzszPAykwNqkFAEqC7OItAAAA"/>
  </w:docVars>
  <w:rsids>
    <w:rsidRoot w:val="00AB7EF3"/>
    <w:rsid w:val="00034425"/>
    <w:rsid w:val="000442B7"/>
    <w:rsid w:val="00055F3F"/>
    <w:rsid w:val="00057364"/>
    <w:rsid w:val="0006262B"/>
    <w:rsid w:val="00076601"/>
    <w:rsid w:val="000E0FFA"/>
    <w:rsid w:val="000F404B"/>
    <w:rsid w:val="000F4D32"/>
    <w:rsid w:val="001313CD"/>
    <w:rsid w:val="00131E82"/>
    <w:rsid w:val="001547D0"/>
    <w:rsid w:val="00175EA1"/>
    <w:rsid w:val="00183725"/>
    <w:rsid w:val="00194EC2"/>
    <w:rsid w:val="001B4E12"/>
    <w:rsid w:val="001F6099"/>
    <w:rsid w:val="002031A7"/>
    <w:rsid w:val="00203745"/>
    <w:rsid w:val="00240277"/>
    <w:rsid w:val="00247493"/>
    <w:rsid w:val="0027757A"/>
    <w:rsid w:val="00277762"/>
    <w:rsid w:val="002A0EB7"/>
    <w:rsid w:val="002D44D6"/>
    <w:rsid w:val="002D654D"/>
    <w:rsid w:val="002D7F6D"/>
    <w:rsid w:val="002E064B"/>
    <w:rsid w:val="00303046"/>
    <w:rsid w:val="00311B2C"/>
    <w:rsid w:val="00326E73"/>
    <w:rsid w:val="00374EE5"/>
    <w:rsid w:val="003873A9"/>
    <w:rsid w:val="0039369A"/>
    <w:rsid w:val="003973CC"/>
    <w:rsid w:val="003D48AE"/>
    <w:rsid w:val="003E0D30"/>
    <w:rsid w:val="003E19F4"/>
    <w:rsid w:val="003E1BB0"/>
    <w:rsid w:val="003E257D"/>
    <w:rsid w:val="003F619C"/>
    <w:rsid w:val="00401486"/>
    <w:rsid w:val="00421E2E"/>
    <w:rsid w:val="0043358E"/>
    <w:rsid w:val="0043418E"/>
    <w:rsid w:val="004365EF"/>
    <w:rsid w:val="00441DFE"/>
    <w:rsid w:val="00445796"/>
    <w:rsid w:val="004550D1"/>
    <w:rsid w:val="00463B49"/>
    <w:rsid w:val="0048179B"/>
    <w:rsid w:val="004A45E7"/>
    <w:rsid w:val="004C3426"/>
    <w:rsid w:val="004C5362"/>
    <w:rsid w:val="005049CE"/>
    <w:rsid w:val="00511C60"/>
    <w:rsid w:val="0053338A"/>
    <w:rsid w:val="0058176F"/>
    <w:rsid w:val="00592D1A"/>
    <w:rsid w:val="005C16CC"/>
    <w:rsid w:val="005C170A"/>
    <w:rsid w:val="005D1AB9"/>
    <w:rsid w:val="005E5DFC"/>
    <w:rsid w:val="005F739C"/>
    <w:rsid w:val="00601BDB"/>
    <w:rsid w:val="00624025"/>
    <w:rsid w:val="006335C8"/>
    <w:rsid w:val="00636D62"/>
    <w:rsid w:val="006417FF"/>
    <w:rsid w:val="006507BD"/>
    <w:rsid w:val="00654F0B"/>
    <w:rsid w:val="00671AB8"/>
    <w:rsid w:val="00685DA9"/>
    <w:rsid w:val="006A1CEA"/>
    <w:rsid w:val="006F79ED"/>
    <w:rsid w:val="00716029"/>
    <w:rsid w:val="007178D9"/>
    <w:rsid w:val="007359E7"/>
    <w:rsid w:val="00776ABB"/>
    <w:rsid w:val="007C5B09"/>
    <w:rsid w:val="007C75FD"/>
    <w:rsid w:val="007D30B1"/>
    <w:rsid w:val="007E3A7E"/>
    <w:rsid w:val="007E4555"/>
    <w:rsid w:val="007F63FB"/>
    <w:rsid w:val="008178C4"/>
    <w:rsid w:val="00820CE0"/>
    <w:rsid w:val="00834D15"/>
    <w:rsid w:val="00855C7F"/>
    <w:rsid w:val="00874840"/>
    <w:rsid w:val="00874F26"/>
    <w:rsid w:val="008B50BB"/>
    <w:rsid w:val="008C2629"/>
    <w:rsid w:val="008C7391"/>
    <w:rsid w:val="008E3C7E"/>
    <w:rsid w:val="008E5C01"/>
    <w:rsid w:val="009008C4"/>
    <w:rsid w:val="00901ED2"/>
    <w:rsid w:val="00902ED1"/>
    <w:rsid w:val="00914197"/>
    <w:rsid w:val="00920918"/>
    <w:rsid w:val="00921A4F"/>
    <w:rsid w:val="009313FE"/>
    <w:rsid w:val="009500A2"/>
    <w:rsid w:val="00966F9A"/>
    <w:rsid w:val="009A17A7"/>
    <w:rsid w:val="009B46B6"/>
    <w:rsid w:val="009F562A"/>
    <w:rsid w:val="00A41D53"/>
    <w:rsid w:val="00A436CF"/>
    <w:rsid w:val="00A60138"/>
    <w:rsid w:val="00A72550"/>
    <w:rsid w:val="00A90D40"/>
    <w:rsid w:val="00AB16AB"/>
    <w:rsid w:val="00AB7EF3"/>
    <w:rsid w:val="00AD2DA2"/>
    <w:rsid w:val="00AD5C7E"/>
    <w:rsid w:val="00AE0E46"/>
    <w:rsid w:val="00AF61D3"/>
    <w:rsid w:val="00B00003"/>
    <w:rsid w:val="00B005C1"/>
    <w:rsid w:val="00B55B0B"/>
    <w:rsid w:val="00B71AEE"/>
    <w:rsid w:val="00B9775B"/>
    <w:rsid w:val="00BA31FD"/>
    <w:rsid w:val="00BC7E73"/>
    <w:rsid w:val="00C17B70"/>
    <w:rsid w:val="00C2114E"/>
    <w:rsid w:val="00C31E46"/>
    <w:rsid w:val="00C33F02"/>
    <w:rsid w:val="00C6527A"/>
    <w:rsid w:val="00C66E9D"/>
    <w:rsid w:val="00C8262E"/>
    <w:rsid w:val="00C8700A"/>
    <w:rsid w:val="00C95AC6"/>
    <w:rsid w:val="00C97A70"/>
    <w:rsid w:val="00CA6950"/>
    <w:rsid w:val="00CB4F84"/>
    <w:rsid w:val="00CB7610"/>
    <w:rsid w:val="00CD64B7"/>
    <w:rsid w:val="00CF5C03"/>
    <w:rsid w:val="00D06FCF"/>
    <w:rsid w:val="00D1464D"/>
    <w:rsid w:val="00D220DC"/>
    <w:rsid w:val="00D24775"/>
    <w:rsid w:val="00D5767F"/>
    <w:rsid w:val="00D719F5"/>
    <w:rsid w:val="00D733DB"/>
    <w:rsid w:val="00D9398E"/>
    <w:rsid w:val="00DB333A"/>
    <w:rsid w:val="00DE5532"/>
    <w:rsid w:val="00DE6420"/>
    <w:rsid w:val="00DF0A87"/>
    <w:rsid w:val="00E3235B"/>
    <w:rsid w:val="00E437EA"/>
    <w:rsid w:val="00E642A8"/>
    <w:rsid w:val="00E84C30"/>
    <w:rsid w:val="00EA105B"/>
    <w:rsid w:val="00EB1046"/>
    <w:rsid w:val="00EB5446"/>
    <w:rsid w:val="00EB5B45"/>
    <w:rsid w:val="00EE0347"/>
    <w:rsid w:val="00F26257"/>
    <w:rsid w:val="00F32629"/>
    <w:rsid w:val="00F43C57"/>
    <w:rsid w:val="00F475A9"/>
    <w:rsid w:val="00F50815"/>
    <w:rsid w:val="00F85325"/>
    <w:rsid w:val="00F922A7"/>
    <w:rsid w:val="00F93B4E"/>
    <w:rsid w:val="00FB5BA5"/>
    <w:rsid w:val="00FC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4A77E"/>
  <w15:chartTrackingRefBased/>
  <w15:docId w15:val="{532573DE-9435-433C-AE94-716F7D16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E9D"/>
    <w:pPr>
      <w:keepNext/>
      <w:keepLines/>
      <w:pBdr>
        <w:bottom w:val="single" w:sz="18" w:space="1" w:color="538135" w:themeColor="accent6" w:themeShade="BF"/>
      </w:pBdr>
      <w:spacing w:before="12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Heading1"/>
    <w:next w:val="H2Body"/>
    <w:link w:val="Heading2Char"/>
    <w:uiPriority w:val="9"/>
    <w:unhideWhenUsed/>
    <w:qFormat/>
    <w:rsid w:val="008E5C01"/>
    <w:pPr>
      <w:pBdr>
        <w:bottom w:val="single" w:sz="12" w:space="1" w:color="C5E0B3" w:themeColor="accent6" w:themeTint="66"/>
      </w:pBdr>
      <w:ind w:left="720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36D62"/>
    <w:pPr>
      <w:spacing w:before="40" w:after="0"/>
      <w:outlineLvl w:val="2"/>
    </w:pPr>
    <w:rPr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E9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C01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1AEE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36D6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36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D62"/>
  </w:style>
  <w:style w:type="paragraph" w:styleId="Footer">
    <w:name w:val="footer"/>
    <w:basedOn w:val="Normal"/>
    <w:link w:val="FooterChar"/>
    <w:uiPriority w:val="99"/>
    <w:unhideWhenUsed/>
    <w:rsid w:val="00636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D62"/>
  </w:style>
  <w:style w:type="paragraph" w:styleId="Caption">
    <w:name w:val="caption"/>
    <w:basedOn w:val="Normal"/>
    <w:next w:val="Normal"/>
    <w:uiPriority w:val="35"/>
    <w:unhideWhenUsed/>
    <w:qFormat/>
    <w:rsid w:val="007E4555"/>
    <w:pPr>
      <w:spacing w:after="200" w:line="240" w:lineRule="auto"/>
      <w:jc w:val="center"/>
    </w:pPr>
    <w:rPr>
      <w:iCs/>
      <w:color w:val="000000" w:themeColor="text1"/>
      <w:sz w:val="20"/>
      <w:szCs w:val="18"/>
    </w:rPr>
  </w:style>
  <w:style w:type="character" w:styleId="Strong">
    <w:name w:val="Strong"/>
    <w:basedOn w:val="DefaultParagraphFont"/>
    <w:uiPriority w:val="22"/>
    <w:qFormat/>
    <w:rsid w:val="007E4555"/>
    <w:rPr>
      <w:b/>
      <w:bCs/>
    </w:rPr>
  </w:style>
  <w:style w:type="paragraph" w:customStyle="1" w:styleId="H1Body">
    <w:name w:val="H1 Body"/>
    <w:basedOn w:val="Normal"/>
    <w:link w:val="H1BodyChar"/>
    <w:qFormat/>
    <w:rsid w:val="008E5C01"/>
  </w:style>
  <w:style w:type="paragraph" w:customStyle="1" w:styleId="H2Body">
    <w:name w:val="H2 Body"/>
    <w:basedOn w:val="H1Body"/>
    <w:link w:val="H2BodyChar"/>
    <w:qFormat/>
    <w:rsid w:val="008E5C01"/>
    <w:pPr>
      <w:ind w:left="709"/>
    </w:pPr>
  </w:style>
  <w:style w:type="character" w:customStyle="1" w:styleId="H1BodyChar">
    <w:name w:val="H1 Body Char"/>
    <w:basedOn w:val="DefaultParagraphFont"/>
    <w:link w:val="H1Body"/>
    <w:rsid w:val="008E5C01"/>
  </w:style>
  <w:style w:type="paragraph" w:customStyle="1" w:styleId="Tutor">
    <w:name w:val="Tutor"/>
    <w:basedOn w:val="Normal"/>
    <w:link w:val="TutorChar"/>
    <w:qFormat/>
    <w:rsid w:val="008E5C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</w:pPr>
  </w:style>
  <w:style w:type="character" w:customStyle="1" w:styleId="H2BodyChar">
    <w:name w:val="H2 Body Char"/>
    <w:basedOn w:val="H1BodyChar"/>
    <w:link w:val="H2Body"/>
    <w:rsid w:val="008E5C01"/>
  </w:style>
  <w:style w:type="table" w:styleId="TableGrid">
    <w:name w:val="Table Grid"/>
    <w:basedOn w:val="TableNormal"/>
    <w:uiPriority w:val="39"/>
    <w:rsid w:val="008E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utorChar">
    <w:name w:val="Tutor Char"/>
    <w:basedOn w:val="DefaultParagraphFont"/>
    <w:link w:val="Tutor"/>
    <w:rsid w:val="008E5C01"/>
    <w:rPr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902ED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02ED1"/>
    <w:pPr>
      <w:spacing w:after="0" w:line="240" w:lineRule="auto"/>
    </w:pPr>
  </w:style>
  <w:style w:type="paragraph" w:customStyle="1" w:styleId="H3Body">
    <w:name w:val="H3 Body"/>
    <w:basedOn w:val="NoSpacing"/>
    <w:link w:val="H3BodyChar"/>
    <w:qFormat/>
    <w:rsid w:val="00B71AEE"/>
    <w:pPr>
      <w:ind w:left="709"/>
    </w:pPr>
  </w:style>
  <w:style w:type="character" w:customStyle="1" w:styleId="NoSpacingChar">
    <w:name w:val="No Spacing Char"/>
    <w:basedOn w:val="DefaultParagraphFont"/>
    <w:link w:val="NoSpacing"/>
    <w:uiPriority w:val="1"/>
    <w:rsid w:val="00B71AEE"/>
  </w:style>
  <w:style w:type="character" w:customStyle="1" w:styleId="H3BodyChar">
    <w:name w:val="H3 Body Char"/>
    <w:basedOn w:val="NoSpacingChar"/>
    <w:link w:val="H3Body"/>
    <w:rsid w:val="00B71AEE"/>
  </w:style>
  <w:style w:type="character" w:styleId="Hyperlink">
    <w:name w:val="Hyperlink"/>
    <w:basedOn w:val="DefaultParagraphFont"/>
    <w:uiPriority w:val="99"/>
    <w:unhideWhenUsed/>
    <w:rsid w:val="00057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36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211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wis\Dropbox\Teaching\21-22\Programming%202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72F0E-0882-465C-B363-BA8623725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Document.dotx</Template>
  <TotalTime>3139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Evans</dc:creator>
  <cp:keywords/>
  <dc:description/>
  <cp:lastModifiedBy>Lewis Evans</cp:lastModifiedBy>
  <cp:revision>60</cp:revision>
  <cp:lastPrinted>2021-11-08T08:53:00Z</cp:lastPrinted>
  <dcterms:created xsi:type="dcterms:W3CDTF">2021-10-31T14:15:00Z</dcterms:created>
  <dcterms:modified xsi:type="dcterms:W3CDTF">2021-12-07T12:26:00Z</dcterms:modified>
</cp:coreProperties>
</file>