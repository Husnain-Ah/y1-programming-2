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6E6C1B16" w:rsidR="00A60138" w:rsidRDefault="00636D62" w:rsidP="00A60138">
      <w:pPr>
        <w:pStyle w:val="Title"/>
        <w:jc w:val="center"/>
      </w:pPr>
      <w:r>
        <w:t xml:space="preserve">Week </w:t>
      </w:r>
      <w:r w:rsidR="00DF0A87">
        <w:t>3</w:t>
      </w:r>
      <w:r w:rsidR="00C17B70">
        <w:t xml:space="preserve">, Lab </w:t>
      </w:r>
      <w:r w:rsidR="00D719BF">
        <w:t>B</w:t>
      </w:r>
      <w:r w:rsidR="00C17B70">
        <w:t xml:space="preserve"> </w:t>
      </w:r>
      <w:r>
        <w:t xml:space="preserve">– </w:t>
      </w:r>
      <w:r w:rsidR="00D719BF">
        <w:t>Polymorphism</w:t>
      </w:r>
    </w:p>
    <w:p w14:paraId="347EC209" w14:textId="33457BAB" w:rsidR="00CB4F84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0BA6201F" w14:textId="48D4AA60" w:rsidR="00735E58" w:rsidRPr="00735E58" w:rsidRDefault="00735E58" w:rsidP="00735E58">
      <w:r>
        <w:t xml:space="preserve">This part of the lab will involve further refactoring of our code by creating a polymorphic array of </w:t>
      </w:r>
      <w:r>
        <w:rPr>
          <w:i/>
          <w:iCs/>
        </w:rPr>
        <w:t>shapes</w:t>
      </w:r>
      <w:r>
        <w:t xml:space="preserve">, which is capable of storing references to different </w:t>
      </w:r>
      <w:r>
        <w:rPr>
          <w:i/>
          <w:iCs/>
        </w:rPr>
        <w:t>types</w:t>
      </w:r>
      <w:r>
        <w:t xml:space="preserve"> of shapes (e.g. </w:t>
      </w:r>
      <w:r>
        <w:rPr>
          <w:b/>
          <w:bCs/>
        </w:rPr>
        <w:t>Star</w:t>
      </w:r>
      <w:r>
        <w:t xml:space="preserve">, </w:t>
      </w:r>
      <w:r>
        <w:rPr>
          <w:b/>
          <w:bCs/>
        </w:rPr>
        <w:t>Circle</w:t>
      </w:r>
      <w:r>
        <w:t xml:space="preserve">, or </w:t>
      </w:r>
      <w:r>
        <w:rPr>
          <w:b/>
          <w:bCs/>
        </w:rPr>
        <w:t>Square</w:t>
      </w:r>
      <w:r>
        <w:t>)</w:t>
      </w:r>
    </w:p>
    <w:p w14:paraId="69A69169" w14:textId="2CD89CAC" w:rsidR="00A60138" w:rsidRDefault="00A60138" w:rsidP="00A60138">
      <w:pPr>
        <w:pStyle w:val="Heading2"/>
      </w:pPr>
      <w:bookmarkStart w:id="0" w:name="_Hlk87253397"/>
      <w:r>
        <w:t>Learning Objectives</w:t>
      </w:r>
    </w:p>
    <w:bookmarkEnd w:id="0"/>
    <w:p w14:paraId="02CB17F7" w14:textId="12FD2D48" w:rsidR="00A60138" w:rsidRDefault="00D719BF" w:rsidP="00FB5BA5">
      <w:pPr>
        <w:pStyle w:val="H2Body"/>
        <w:numPr>
          <w:ilvl w:val="0"/>
          <w:numId w:val="6"/>
        </w:numPr>
        <w:spacing w:after="0"/>
        <w:ind w:left="1134"/>
      </w:pPr>
      <w:r>
        <w:t xml:space="preserve">Develop extensible programs that exhibit polymorphism </w:t>
      </w:r>
    </w:p>
    <w:p w14:paraId="0BD6BEC2" w14:textId="4860D35F" w:rsidR="00FB5BA5" w:rsidRDefault="00FB5BA5" w:rsidP="00FB5BA5">
      <w:pPr>
        <w:pStyle w:val="H2Body"/>
        <w:spacing w:after="0"/>
      </w:pPr>
    </w:p>
    <w:p w14:paraId="70D38EF0" w14:textId="19047869" w:rsidR="00057364" w:rsidRDefault="006507BD" w:rsidP="006507BD">
      <w:pPr>
        <w:pStyle w:val="Heading1"/>
      </w:pPr>
      <w:r>
        <w:t xml:space="preserve">Exercise 1 – </w:t>
      </w:r>
      <w:r w:rsidR="00452510">
        <w:t>Refactoring</w:t>
      </w:r>
      <w:r w:rsidR="000F404B">
        <w:t xml:space="preserve"> </w:t>
      </w:r>
      <w:r w:rsidR="00031F63">
        <w:t>for Polymorphism</w:t>
      </w:r>
    </w:p>
    <w:p w14:paraId="0370E8C6" w14:textId="5F4B5A22" w:rsidR="003F619C" w:rsidRDefault="00452510" w:rsidP="00452510">
      <w:pPr>
        <w:keepNext/>
      </w:pPr>
      <w:r>
        <w:t>We will now refactor our code to realise the benefits of polymorphism.</w:t>
      </w:r>
    </w:p>
    <w:p w14:paraId="68CDC515" w14:textId="6008588C" w:rsidR="00452510" w:rsidRDefault="00452510" w:rsidP="00452510">
      <w:pPr>
        <w:pStyle w:val="ListParagraph"/>
        <w:keepNext/>
        <w:numPr>
          <w:ilvl w:val="0"/>
          <w:numId w:val="27"/>
        </w:numPr>
      </w:pPr>
      <w:r>
        <w:t xml:space="preserve">Remove the arrays of </w:t>
      </w:r>
      <w:r>
        <w:rPr>
          <w:b/>
          <w:bCs/>
        </w:rPr>
        <w:t>circles, stars</w:t>
      </w:r>
      <w:r>
        <w:t xml:space="preserve">, and </w:t>
      </w:r>
      <w:r>
        <w:rPr>
          <w:b/>
          <w:bCs/>
        </w:rPr>
        <w:t>squares</w:t>
      </w:r>
      <w:r>
        <w:t xml:space="preserve"> at the top of the code and replace them with an array of shapes</w:t>
      </w:r>
      <w:r w:rsidR="00E6747A">
        <w:t>:</w:t>
      </w:r>
    </w:p>
    <w:p w14:paraId="3B39EF17" w14:textId="38962557" w:rsidR="00E6747A" w:rsidRDefault="00E6747A" w:rsidP="00E6747A">
      <w:pPr>
        <w:pStyle w:val="ListParagraph"/>
        <w:keepNext/>
      </w:pPr>
    </w:p>
    <w:p w14:paraId="7323483A" w14:textId="516978E6" w:rsidR="00E6747A" w:rsidRPr="00E6747A" w:rsidRDefault="00E6747A" w:rsidP="00E6747A">
      <w:pPr>
        <w:pStyle w:val="ListParagraph"/>
        <w:keepNext/>
        <w:ind w:left="1440"/>
        <w:rPr>
          <w:rFonts w:ascii="Consolas" w:hAnsi="Consolas"/>
        </w:rPr>
      </w:pPr>
      <w:r w:rsidRPr="00E6747A">
        <w:rPr>
          <w:rFonts w:ascii="Consolas" w:hAnsi="Consolas"/>
        </w:rPr>
        <w:t>Shape[] shapes = new Shape[150];</w:t>
      </w:r>
      <w:r w:rsidRPr="00E6747A">
        <w:rPr>
          <w:rFonts w:ascii="Consolas" w:hAnsi="Consolas"/>
        </w:rPr>
        <w:br/>
      </w:r>
    </w:p>
    <w:p w14:paraId="28169E50" w14:textId="3C468951" w:rsidR="00364AD0" w:rsidRDefault="00E6747A" w:rsidP="00532644">
      <w:pPr>
        <w:pStyle w:val="ListParagraph"/>
        <w:keepNext/>
        <w:numPr>
          <w:ilvl w:val="0"/>
          <w:numId w:val="27"/>
        </w:numPr>
      </w:pPr>
      <w:r>
        <w:t xml:space="preserve">Remove the </w:t>
      </w:r>
      <w:r w:rsidR="00364AD0">
        <w:t xml:space="preserve">three </w:t>
      </w:r>
      <w:r>
        <w:t xml:space="preserve">loops within the setup procedure that populated the </w:t>
      </w:r>
      <w:r w:rsidR="00735E58">
        <w:t>different arrays</w:t>
      </w:r>
      <w:r>
        <w:t xml:space="preserve">. You can replace this with one loop to iterate through the shapes array and populate this array with </w:t>
      </w:r>
      <w:r>
        <w:rPr>
          <w:i/>
          <w:iCs/>
        </w:rPr>
        <w:t>any</w:t>
      </w:r>
      <w:r>
        <w:t xml:space="preserve"> shape (circle, star, square)</w:t>
      </w:r>
      <w:r w:rsidR="00C7122D">
        <w:t xml:space="preserve">. </w:t>
      </w:r>
      <w:r w:rsidR="00364AD0">
        <w:br/>
      </w:r>
    </w:p>
    <w:p w14:paraId="2C928794" w14:textId="494F7375" w:rsidR="00C7122D" w:rsidRDefault="00364AD0" w:rsidP="00364AD0">
      <w:pPr>
        <w:pStyle w:val="ListParagraph"/>
        <w:keepNext/>
        <w:numPr>
          <w:ilvl w:val="0"/>
          <w:numId w:val="28"/>
        </w:numPr>
      </w:pPr>
      <w:r>
        <w:t xml:space="preserve">Generate a random number (e.g. 1-3) and set the current array element to be a </w:t>
      </w:r>
      <w:r>
        <w:rPr>
          <w:b/>
          <w:bCs/>
        </w:rPr>
        <w:t>star</w:t>
      </w:r>
      <w:r>
        <w:t xml:space="preserve"> object if the random number is 1, a </w:t>
      </w:r>
      <w:r>
        <w:rPr>
          <w:b/>
          <w:bCs/>
        </w:rPr>
        <w:t>circle</w:t>
      </w:r>
      <w:r>
        <w:t xml:space="preserve"> i</w:t>
      </w:r>
      <w:r w:rsidR="00735E58">
        <w:t>f</w:t>
      </w:r>
      <w:r>
        <w:t xml:space="preserve"> the number is 2, or a </w:t>
      </w:r>
      <w:r>
        <w:rPr>
          <w:b/>
          <w:bCs/>
        </w:rPr>
        <w:t>square</w:t>
      </w:r>
      <w:r>
        <w:t xml:space="preserve"> if the number is 3</w:t>
      </w:r>
    </w:p>
    <w:p w14:paraId="5163C0AF" w14:textId="77777777" w:rsidR="00C7122D" w:rsidRDefault="00C7122D" w:rsidP="00C7122D">
      <w:pPr>
        <w:pStyle w:val="ListParagraph"/>
        <w:keepNext/>
        <w:ind w:left="1800"/>
      </w:pPr>
    </w:p>
    <w:p w14:paraId="1FB9562E" w14:textId="324002D6" w:rsidR="00AE0E46" w:rsidRPr="00C7122D" w:rsidRDefault="00E6747A" w:rsidP="00C7122D">
      <w:pPr>
        <w:pStyle w:val="ListParagraph"/>
        <w:keepNext/>
        <w:numPr>
          <w:ilvl w:val="0"/>
          <w:numId w:val="27"/>
        </w:numPr>
      </w:pPr>
      <w:r w:rsidRPr="00C7122D">
        <w:rPr>
          <w:rFonts w:cstheme="minorHAnsi"/>
        </w:rPr>
        <w:t>In the draw procedure, remove the loops that previously iterated through the three arrays, and replace with one loop that iterates through the shapes array, calling the current shape’s update method</w:t>
      </w:r>
    </w:p>
    <w:sectPr w:rsidR="00AE0E46" w:rsidRPr="00C712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78FF" w14:textId="77777777" w:rsidR="00DC5441" w:rsidRDefault="00DC5441" w:rsidP="00636D62">
      <w:pPr>
        <w:spacing w:after="0" w:line="240" w:lineRule="auto"/>
      </w:pPr>
      <w:r>
        <w:separator/>
      </w:r>
    </w:p>
  </w:endnote>
  <w:endnote w:type="continuationSeparator" w:id="0">
    <w:p w14:paraId="1410D120" w14:textId="77777777" w:rsidR="00DC5441" w:rsidRDefault="00DC5441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542CC60D" w:rsidR="00445796" w:rsidRPr="00445796" w:rsidRDefault="005D1AB9" w:rsidP="00C17B70">
    <w:pPr>
      <w:pStyle w:val="Footer"/>
      <w:tabs>
        <w:tab w:val="clear" w:pos="4513"/>
      </w:tabs>
    </w:pPr>
    <w:r>
      <w:t xml:space="preserve">Lab </w:t>
    </w:r>
    <w:r w:rsidR="00735E58">
      <w:t>3B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39555" w14:textId="77777777" w:rsidR="00DC5441" w:rsidRDefault="00DC5441" w:rsidP="00636D62">
      <w:pPr>
        <w:spacing w:after="0" w:line="240" w:lineRule="auto"/>
      </w:pPr>
      <w:r>
        <w:separator/>
      </w:r>
    </w:p>
  </w:footnote>
  <w:footnote w:type="continuationSeparator" w:id="0">
    <w:p w14:paraId="738B2E33" w14:textId="77777777" w:rsidR="00DC5441" w:rsidRDefault="00DC5441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4B1AA3"/>
    <w:multiLevelType w:val="hybridMultilevel"/>
    <w:tmpl w:val="1C16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6ACC"/>
    <w:multiLevelType w:val="hybridMultilevel"/>
    <w:tmpl w:val="B9383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609DA"/>
    <w:multiLevelType w:val="hybridMultilevel"/>
    <w:tmpl w:val="58808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1F64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730B3"/>
    <w:multiLevelType w:val="hybridMultilevel"/>
    <w:tmpl w:val="15D63AE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1DE34A4"/>
    <w:multiLevelType w:val="hybridMultilevel"/>
    <w:tmpl w:val="74204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5255F"/>
    <w:multiLevelType w:val="hybridMultilevel"/>
    <w:tmpl w:val="0EAA0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02F9A"/>
    <w:multiLevelType w:val="hybridMultilevel"/>
    <w:tmpl w:val="D41846F8"/>
    <w:lvl w:ilvl="0" w:tplc="59348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82D47"/>
    <w:multiLevelType w:val="hybridMultilevel"/>
    <w:tmpl w:val="795C2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964C7"/>
    <w:multiLevelType w:val="hybridMultilevel"/>
    <w:tmpl w:val="EC66CB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16C0105"/>
    <w:multiLevelType w:val="hybridMultilevel"/>
    <w:tmpl w:val="B726D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3637E"/>
    <w:multiLevelType w:val="hybridMultilevel"/>
    <w:tmpl w:val="56545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34D34"/>
    <w:multiLevelType w:val="hybridMultilevel"/>
    <w:tmpl w:val="28A8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587F48"/>
    <w:multiLevelType w:val="hybridMultilevel"/>
    <w:tmpl w:val="A128199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16"/>
  </w:num>
  <w:num w:numId="5">
    <w:abstractNumId w:val="20"/>
  </w:num>
  <w:num w:numId="6">
    <w:abstractNumId w:val="12"/>
  </w:num>
  <w:num w:numId="7">
    <w:abstractNumId w:val="22"/>
  </w:num>
  <w:num w:numId="8">
    <w:abstractNumId w:val="2"/>
  </w:num>
  <w:num w:numId="9">
    <w:abstractNumId w:val="9"/>
  </w:num>
  <w:num w:numId="10">
    <w:abstractNumId w:val="7"/>
  </w:num>
  <w:num w:numId="11">
    <w:abstractNumId w:val="13"/>
  </w:num>
  <w:num w:numId="12">
    <w:abstractNumId w:val="25"/>
  </w:num>
  <w:num w:numId="13">
    <w:abstractNumId w:val="3"/>
  </w:num>
  <w:num w:numId="14">
    <w:abstractNumId w:val="18"/>
  </w:num>
  <w:num w:numId="15">
    <w:abstractNumId w:val="24"/>
  </w:num>
  <w:num w:numId="16">
    <w:abstractNumId w:val="19"/>
  </w:num>
  <w:num w:numId="17">
    <w:abstractNumId w:val="6"/>
  </w:num>
  <w:num w:numId="18">
    <w:abstractNumId w:val="23"/>
  </w:num>
  <w:num w:numId="19">
    <w:abstractNumId w:val="4"/>
  </w:num>
  <w:num w:numId="20">
    <w:abstractNumId w:val="27"/>
  </w:num>
  <w:num w:numId="21">
    <w:abstractNumId w:val="10"/>
  </w:num>
  <w:num w:numId="22">
    <w:abstractNumId w:val="11"/>
  </w:num>
  <w:num w:numId="23">
    <w:abstractNumId w:val="17"/>
  </w:num>
  <w:num w:numId="24">
    <w:abstractNumId w:val="1"/>
  </w:num>
  <w:num w:numId="25">
    <w:abstractNumId w:val="8"/>
  </w:num>
  <w:num w:numId="26">
    <w:abstractNumId w:val="14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MqkFAH3oLuMtAAAA"/>
  </w:docVars>
  <w:rsids>
    <w:rsidRoot w:val="00AB7EF3"/>
    <w:rsid w:val="00031F63"/>
    <w:rsid w:val="00034425"/>
    <w:rsid w:val="00055F3F"/>
    <w:rsid w:val="00057364"/>
    <w:rsid w:val="00076601"/>
    <w:rsid w:val="000F404B"/>
    <w:rsid w:val="000F4D32"/>
    <w:rsid w:val="00131E82"/>
    <w:rsid w:val="00133E34"/>
    <w:rsid w:val="001547D0"/>
    <w:rsid w:val="00175EA1"/>
    <w:rsid w:val="0018361A"/>
    <w:rsid w:val="00183725"/>
    <w:rsid w:val="00194EC2"/>
    <w:rsid w:val="001B4E12"/>
    <w:rsid w:val="001F6099"/>
    <w:rsid w:val="002031A7"/>
    <w:rsid w:val="00203745"/>
    <w:rsid w:val="00240277"/>
    <w:rsid w:val="00247493"/>
    <w:rsid w:val="00277762"/>
    <w:rsid w:val="002A0EB7"/>
    <w:rsid w:val="002D44D6"/>
    <w:rsid w:val="002D654D"/>
    <w:rsid w:val="002D7F6D"/>
    <w:rsid w:val="00311B2C"/>
    <w:rsid w:val="00364AD0"/>
    <w:rsid w:val="00374EE5"/>
    <w:rsid w:val="003873A9"/>
    <w:rsid w:val="0039369A"/>
    <w:rsid w:val="003D48AE"/>
    <w:rsid w:val="003E0D30"/>
    <w:rsid w:val="003E257D"/>
    <w:rsid w:val="003F619C"/>
    <w:rsid w:val="00401486"/>
    <w:rsid w:val="00421E2E"/>
    <w:rsid w:val="0043418E"/>
    <w:rsid w:val="004365EF"/>
    <w:rsid w:val="00441DFE"/>
    <w:rsid w:val="00445796"/>
    <w:rsid w:val="00452510"/>
    <w:rsid w:val="0048179B"/>
    <w:rsid w:val="004B7A68"/>
    <w:rsid w:val="004C5362"/>
    <w:rsid w:val="00511C60"/>
    <w:rsid w:val="00532644"/>
    <w:rsid w:val="0053338A"/>
    <w:rsid w:val="005C170A"/>
    <w:rsid w:val="005D1AB9"/>
    <w:rsid w:val="005E5DFC"/>
    <w:rsid w:val="005F739C"/>
    <w:rsid w:val="00601BDB"/>
    <w:rsid w:val="00624025"/>
    <w:rsid w:val="006335C8"/>
    <w:rsid w:val="00636D62"/>
    <w:rsid w:val="006417FF"/>
    <w:rsid w:val="006507BD"/>
    <w:rsid w:val="00654F0B"/>
    <w:rsid w:val="00685DA9"/>
    <w:rsid w:val="00716029"/>
    <w:rsid w:val="007178D9"/>
    <w:rsid w:val="0072077C"/>
    <w:rsid w:val="007359E7"/>
    <w:rsid w:val="00735E58"/>
    <w:rsid w:val="007C5B09"/>
    <w:rsid w:val="007D30B1"/>
    <w:rsid w:val="007E3A7E"/>
    <w:rsid w:val="007E4555"/>
    <w:rsid w:val="007F63FB"/>
    <w:rsid w:val="008178C4"/>
    <w:rsid w:val="00855C7F"/>
    <w:rsid w:val="00874840"/>
    <w:rsid w:val="00874F26"/>
    <w:rsid w:val="008B50BB"/>
    <w:rsid w:val="008C7391"/>
    <w:rsid w:val="008E3C7E"/>
    <w:rsid w:val="008E5C01"/>
    <w:rsid w:val="009008C4"/>
    <w:rsid w:val="00902ED1"/>
    <w:rsid w:val="00920918"/>
    <w:rsid w:val="009313FE"/>
    <w:rsid w:val="009500A2"/>
    <w:rsid w:val="009B46B6"/>
    <w:rsid w:val="009F562A"/>
    <w:rsid w:val="00A41D53"/>
    <w:rsid w:val="00A60138"/>
    <w:rsid w:val="00A90D40"/>
    <w:rsid w:val="00AB7EF3"/>
    <w:rsid w:val="00AD2DA2"/>
    <w:rsid w:val="00AE0E46"/>
    <w:rsid w:val="00AF61D3"/>
    <w:rsid w:val="00B005C1"/>
    <w:rsid w:val="00B042CE"/>
    <w:rsid w:val="00B55B0B"/>
    <w:rsid w:val="00B71AEE"/>
    <w:rsid w:val="00B9775B"/>
    <w:rsid w:val="00BC7E73"/>
    <w:rsid w:val="00C17B70"/>
    <w:rsid w:val="00C31E46"/>
    <w:rsid w:val="00C6527A"/>
    <w:rsid w:val="00C66E9D"/>
    <w:rsid w:val="00C7122D"/>
    <w:rsid w:val="00C8262E"/>
    <w:rsid w:val="00C8700A"/>
    <w:rsid w:val="00C95AC6"/>
    <w:rsid w:val="00CB4F84"/>
    <w:rsid w:val="00CB7610"/>
    <w:rsid w:val="00CD64B7"/>
    <w:rsid w:val="00CF5C03"/>
    <w:rsid w:val="00CF6CDE"/>
    <w:rsid w:val="00D06FCF"/>
    <w:rsid w:val="00D1464D"/>
    <w:rsid w:val="00D220DC"/>
    <w:rsid w:val="00D719BF"/>
    <w:rsid w:val="00D733DB"/>
    <w:rsid w:val="00D9398E"/>
    <w:rsid w:val="00DB333A"/>
    <w:rsid w:val="00DC5441"/>
    <w:rsid w:val="00DF0A87"/>
    <w:rsid w:val="00E437EA"/>
    <w:rsid w:val="00E6747A"/>
    <w:rsid w:val="00E81860"/>
    <w:rsid w:val="00E84C30"/>
    <w:rsid w:val="00EA105B"/>
    <w:rsid w:val="00EB1046"/>
    <w:rsid w:val="00EB5446"/>
    <w:rsid w:val="00EB5B45"/>
    <w:rsid w:val="00EE0347"/>
    <w:rsid w:val="00F26257"/>
    <w:rsid w:val="00F32629"/>
    <w:rsid w:val="00F43C57"/>
    <w:rsid w:val="00F475A9"/>
    <w:rsid w:val="00F50815"/>
    <w:rsid w:val="00F85325"/>
    <w:rsid w:val="00F922A7"/>
    <w:rsid w:val="00F93B4E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6D62"/>
    <w:pPr>
      <w:spacing w:before="40" w:after="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AE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2ED1"/>
    <w:pPr>
      <w:spacing w:after="0" w:line="240" w:lineRule="auto"/>
    </w:pPr>
  </w:style>
  <w:style w:type="paragraph" w:customStyle="1" w:styleId="H3Body">
    <w:name w:val="H3 Body"/>
    <w:basedOn w:val="NoSpacing"/>
    <w:link w:val="H3BodyChar"/>
    <w:qFormat/>
    <w:rsid w:val="00B71AEE"/>
    <w:pPr>
      <w:ind w:left="709"/>
    </w:pPr>
  </w:style>
  <w:style w:type="character" w:customStyle="1" w:styleId="NoSpacingChar">
    <w:name w:val="No Spacing Char"/>
    <w:basedOn w:val="DefaultParagraphFont"/>
    <w:link w:val="NoSpacing"/>
    <w:uiPriority w:val="1"/>
    <w:rsid w:val="00B71AEE"/>
  </w:style>
  <w:style w:type="character" w:customStyle="1" w:styleId="H3BodyChar">
    <w:name w:val="H3 Body Char"/>
    <w:basedOn w:val="NoSpacingChar"/>
    <w:link w:val="H3Body"/>
    <w:rsid w:val="00B71AEE"/>
  </w:style>
  <w:style w:type="character" w:styleId="Hyperlink">
    <w:name w:val="Hyperlink"/>
    <w:basedOn w:val="DefaultParagraphFont"/>
    <w:uiPriority w:val="99"/>
    <w:unhideWhenUsed/>
    <w:rsid w:val="0005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2389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49</cp:revision>
  <cp:lastPrinted>2021-11-08T08:53:00Z</cp:lastPrinted>
  <dcterms:created xsi:type="dcterms:W3CDTF">2021-10-31T14:15:00Z</dcterms:created>
  <dcterms:modified xsi:type="dcterms:W3CDTF">2021-11-22T12:56:00Z</dcterms:modified>
</cp:coreProperties>
</file>