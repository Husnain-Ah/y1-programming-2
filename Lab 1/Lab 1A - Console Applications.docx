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DC5D" w14:textId="75A0A5AB" w:rsidR="00A60138" w:rsidRDefault="00636D62" w:rsidP="00A60138">
      <w:pPr>
        <w:pStyle w:val="Title"/>
        <w:jc w:val="center"/>
      </w:pPr>
      <w:r>
        <w:t xml:space="preserve">Week </w:t>
      </w:r>
      <w:r w:rsidR="00AB7EF3">
        <w:t>1</w:t>
      </w:r>
      <w:r w:rsidR="00C17B70">
        <w:t xml:space="preserve">, Lab </w:t>
      </w:r>
      <w:r w:rsidR="00AB7EF3">
        <w:t>A</w:t>
      </w:r>
      <w:r w:rsidR="00C17B70">
        <w:t xml:space="preserve"> </w:t>
      </w:r>
      <w:r>
        <w:t xml:space="preserve">– </w:t>
      </w:r>
      <w:r w:rsidR="00AB7EF3">
        <w:t>Console Applications</w:t>
      </w:r>
    </w:p>
    <w:p w14:paraId="347EC209" w14:textId="02E52945" w:rsidR="00CB4F84" w:rsidRPr="00F85325" w:rsidRDefault="00636D62" w:rsidP="00C66E9D">
      <w:pPr>
        <w:pStyle w:val="Heading1"/>
      </w:pPr>
      <w:r>
        <w:t xml:space="preserve">Lab </w:t>
      </w:r>
      <w:r w:rsidRPr="00636D62">
        <w:t>Intro</w:t>
      </w:r>
      <w:r>
        <w:t xml:space="preserve"> &amp; Prep</w:t>
      </w:r>
    </w:p>
    <w:p w14:paraId="7C3D49B6" w14:textId="77BB5B32" w:rsidR="00AB7EF3" w:rsidRDefault="00AB7EF3" w:rsidP="00AB7EF3">
      <w:r>
        <w:t>This lab will serve as an introduction to using a more industry-relevant Integrated Development Environment (IDE) known as Eclipse. We will develop simple console-based applications,</w:t>
      </w:r>
      <w:r w:rsidR="001547D0">
        <w:t xml:space="preserve"> using a combination of techniques learned in Programming 1 and in this week’s lecture.</w:t>
      </w:r>
    </w:p>
    <w:p w14:paraId="69A69169" w14:textId="2CD89CAC" w:rsidR="00A60138" w:rsidRDefault="00A60138" w:rsidP="00A60138">
      <w:pPr>
        <w:pStyle w:val="Heading2"/>
      </w:pPr>
      <w:bookmarkStart w:id="0" w:name="_Hlk87253397"/>
      <w:r>
        <w:t>Learning Objectives</w:t>
      </w:r>
    </w:p>
    <w:p w14:paraId="0CFF34F3" w14:textId="35664CCE" w:rsidR="00A60138" w:rsidRDefault="00A60138" w:rsidP="00A60138">
      <w:pPr>
        <w:pStyle w:val="H2Body"/>
        <w:numPr>
          <w:ilvl w:val="0"/>
          <w:numId w:val="6"/>
        </w:numPr>
        <w:spacing w:after="0"/>
        <w:ind w:left="1134"/>
      </w:pPr>
      <w:r>
        <w:t>Become familiar with Eclipse</w:t>
      </w:r>
    </w:p>
    <w:bookmarkEnd w:id="0"/>
    <w:p w14:paraId="309D43F8" w14:textId="3D204F54" w:rsidR="00A60138" w:rsidRDefault="00A60138" w:rsidP="00A60138">
      <w:pPr>
        <w:pStyle w:val="H2Body"/>
        <w:numPr>
          <w:ilvl w:val="0"/>
          <w:numId w:val="6"/>
        </w:numPr>
        <w:spacing w:after="0"/>
        <w:ind w:left="1134"/>
      </w:pPr>
      <w:r>
        <w:t>Develop simple console-based applications</w:t>
      </w:r>
    </w:p>
    <w:p w14:paraId="1B90168B" w14:textId="5F932300" w:rsidR="00A60138" w:rsidRDefault="00A60138" w:rsidP="00A60138">
      <w:pPr>
        <w:pStyle w:val="H2Body"/>
        <w:numPr>
          <w:ilvl w:val="0"/>
          <w:numId w:val="6"/>
        </w:numPr>
        <w:spacing w:after="0"/>
        <w:ind w:left="1134"/>
      </w:pPr>
      <w:r>
        <w:t>Obtain user input via the Scanner class</w:t>
      </w:r>
    </w:p>
    <w:p w14:paraId="02CB17F7" w14:textId="77777777" w:rsidR="00A60138" w:rsidRPr="00A60138" w:rsidRDefault="00A60138" w:rsidP="00A60138">
      <w:pPr>
        <w:pStyle w:val="H2Body"/>
        <w:spacing w:after="0"/>
        <w:ind w:left="1134"/>
      </w:pPr>
    </w:p>
    <w:p w14:paraId="4AF115D2" w14:textId="2FB4F265" w:rsidR="00624025" w:rsidRPr="00624025" w:rsidRDefault="00C95AC6" w:rsidP="00624025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t xml:space="preserve">Begin by </w:t>
      </w:r>
      <w:r w:rsidRPr="00C95AC6">
        <w:t>l</w:t>
      </w:r>
      <w:r w:rsidR="00AB7EF3" w:rsidRPr="00C95AC6">
        <w:t>aunch</w:t>
      </w:r>
      <w:r w:rsidRPr="00C95AC6">
        <w:t>ing</w:t>
      </w:r>
      <w:r>
        <w:rPr>
          <w:b/>
          <w:bCs/>
        </w:rPr>
        <w:t xml:space="preserve"> </w:t>
      </w:r>
      <w:r w:rsidR="00AB7EF3" w:rsidRPr="00902ED1">
        <w:rPr>
          <w:b/>
          <w:bCs/>
        </w:rPr>
        <w:t>Eclipse</w:t>
      </w:r>
    </w:p>
    <w:p w14:paraId="648B3159" w14:textId="5FD2D72D" w:rsidR="00624025" w:rsidRPr="00624025" w:rsidRDefault="00624025" w:rsidP="00624025">
      <w:pPr>
        <w:pStyle w:val="ListParagraph"/>
        <w:numPr>
          <w:ilvl w:val="0"/>
          <w:numId w:val="6"/>
        </w:numPr>
        <w:spacing w:after="0"/>
        <w:ind w:left="426"/>
        <w:rPr>
          <w:b/>
          <w:bCs/>
        </w:rPr>
      </w:pPr>
      <w:r>
        <w:t xml:space="preserve">If asked to select your workspace, make sure you select the </w:t>
      </w:r>
      <w:r w:rsidRPr="00624025">
        <w:rPr>
          <w:b/>
          <w:bCs/>
        </w:rPr>
        <w:t>W: drive</w:t>
      </w:r>
      <w:r>
        <w:t xml:space="preserve"> (a dedicated drive set up for your workspace) – </w:t>
      </w:r>
      <w:r w:rsidRPr="00624025">
        <w:rPr>
          <w:b/>
          <w:bCs/>
          <w:color w:val="FF0000"/>
        </w:rPr>
        <w:t>Do NOT store your workspace on OneDrive</w:t>
      </w:r>
      <w:r>
        <w:rPr>
          <w:b/>
          <w:bCs/>
          <w:color w:val="FF0000"/>
        </w:rPr>
        <w:t xml:space="preserve"> (causes syncing issues)</w:t>
      </w:r>
    </w:p>
    <w:p w14:paraId="10273E46" w14:textId="4EF8D6D5" w:rsidR="00855C7F" w:rsidRDefault="00902ED1" w:rsidP="00A60138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t xml:space="preserve">Create a new Project by selecting </w:t>
      </w:r>
      <w:r>
        <w:rPr>
          <w:b/>
          <w:bCs/>
        </w:rPr>
        <w:t xml:space="preserve">New &gt; </w:t>
      </w:r>
      <w:r w:rsidR="00601BDB">
        <w:rPr>
          <w:b/>
          <w:bCs/>
        </w:rPr>
        <w:t xml:space="preserve">Java </w:t>
      </w:r>
      <w:r>
        <w:rPr>
          <w:b/>
          <w:bCs/>
        </w:rPr>
        <w:t xml:space="preserve">Project. </w:t>
      </w:r>
    </w:p>
    <w:p w14:paraId="18E7DEE2" w14:textId="02D925DD" w:rsidR="008E5C01" w:rsidRPr="00855C7F" w:rsidRDefault="00902ED1" w:rsidP="00A60138">
      <w:pPr>
        <w:pStyle w:val="ListParagraph"/>
        <w:numPr>
          <w:ilvl w:val="0"/>
          <w:numId w:val="6"/>
        </w:numPr>
        <w:ind w:left="426"/>
        <w:rPr>
          <w:b/>
          <w:bCs/>
        </w:rPr>
      </w:pPr>
      <w:r>
        <w:t xml:space="preserve">Name the project </w:t>
      </w:r>
      <w:r w:rsidRPr="00C66E9D">
        <w:rPr>
          <w:b/>
          <w:bCs/>
        </w:rPr>
        <w:t>Week 1</w:t>
      </w:r>
      <w:r>
        <w:t xml:space="preserve"> </w:t>
      </w:r>
      <w:r w:rsidR="00855C7F">
        <w:t>(</w:t>
      </w:r>
      <w:r w:rsidR="00855C7F">
        <w:fldChar w:fldCharType="begin"/>
      </w:r>
      <w:r w:rsidR="00855C7F">
        <w:instrText xml:space="preserve"> REF _Ref87172629 \h </w:instrText>
      </w:r>
      <w:r w:rsidR="00855C7F">
        <w:fldChar w:fldCharType="separate"/>
      </w:r>
      <w:r w:rsidR="00EA105B">
        <w:t xml:space="preserve">Fig </w:t>
      </w:r>
      <w:r w:rsidR="00EA105B">
        <w:rPr>
          <w:noProof/>
        </w:rPr>
        <w:t>1</w:t>
      </w:r>
      <w:r w:rsidR="00855C7F">
        <w:fldChar w:fldCharType="end"/>
      </w:r>
      <w:r w:rsidR="00855C7F">
        <w:t xml:space="preserve">) </w:t>
      </w:r>
      <w:r>
        <w:t>– this will serve as your workspace (folder) for all of the programs you make during this week.</w:t>
      </w:r>
      <w:r w:rsidR="00855C7F">
        <w:t xml:space="preserve"> Untick </w:t>
      </w:r>
      <w:r w:rsidR="00855C7F">
        <w:rPr>
          <w:b/>
          <w:bCs/>
        </w:rPr>
        <w:t xml:space="preserve">Create module-info.java file </w:t>
      </w:r>
      <w:r w:rsidR="00855C7F">
        <w:t xml:space="preserve">(last checkbox at the bottom). Click </w:t>
      </w:r>
      <w:r w:rsidR="00855C7F">
        <w:rPr>
          <w:b/>
          <w:bCs/>
        </w:rPr>
        <w:t>Finish.</w:t>
      </w:r>
    </w:p>
    <w:p w14:paraId="10FC16B3" w14:textId="2C94556F" w:rsidR="00855C7F" w:rsidRDefault="00601BDB" w:rsidP="00855C7F">
      <w:pPr>
        <w:keepNext/>
        <w:jc w:val="center"/>
      </w:pPr>
      <w:r w:rsidRPr="00601BDB"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9EA23" wp14:editId="0CAD28E8">
                <wp:simplePos x="0" y="0"/>
                <wp:positionH relativeFrom="column">
                  <wp:posOffset>2209800</wp:posOffset>
                </wp:positionH>
                <wp:positionV relativeFrom="paragraph">
                  <wp:posOffset>2665095</wp:posOffset>
                </wp:positionV>
                <wp:extent cx="1828800" cy="847725"/>
                <wp:effectExtent l="0" t="0" r="57150" b="28575"/>
                <wp:wrapNone/>
                <wp:docPr id="23" name="Rectangle: Folded Corne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AD957C-8241-4E4A-89BC-BF65B94517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47725"/>
                        </a:xfrm>
                        <a:prstGeom prst="foldedCorner">
                          <a:avLst>
                            <a:gd name="adj" fmla="val 766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9B0B3" w14:textId="3626B894" w:rsidR="00601BDB" w:rsidRPr="00601BDB" w:rsidRDefault="00601BDB" w:rsidP="00601BDB">
                            <w:pPr>
                              <w:rPr>
                                <w:rFonts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601BDB"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Untick</w:t>
                            </w:r>
                            <w:r w:rsidRPr="00601BDB">
                              <w:rPr>
                                <w:rFonts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‘Create module-info.java file’</w:t>
                            </w: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if you see this option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9EA2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22" o:spid="_x0000_s1026" type="#_x0000_t65" style="position:absolute;left:0;text-align:left;margin-left:174pt;margin-top:209.85pt;width:2in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" adj="19945" fillcolor="#fff2cc [663]" strokecolor="black [3213]" strokeweight="1pt">
                <v:stroke joinstyle="miter"/>
                <v:textbox>
                  <w:txbxContent>
                    <w:p w14:paraId="72D9B0B3" w14:textId="3626B894" w:rsidR="00601BDB" w:rsidRPr="00601BDB" w:rsidRDefault="00601BDB" w:rsidP="00601BDB">
                      <w:pPr>
                        <w:rPr>
                          <w:rFonts w:hAnsi="Calibr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 w:rsidRPr="00601BDB"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Untick</w:t>
                      </w:r>
                      <w:r w:rsidRPr="00601BDB">
                        <w:rPr>
                          <w:rFonts w:hAnsi="Calibr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‘Create module-info.java file’</w:t>
                      </w:r>
                      <w:r>
                        <w:rPr>
                          <w:rFonts w:hAnsi="Calibri"/>
                          <w:color w:val="000000"/>
                          <w:kern w:val="24"/>
                          <w:sz w:val="28"/>
                          <w:szCs w:val="28"/>
                        </w:rPr>
                        <w:t xml:space="preserve"> if you see this option</w:t>
                      </w:r>
                    </w:p>
                  </w:txbxContent>
                </v:textbox>
              </v:shape>
            </w:pict>
          </mc:Fallback>
        </mc:AlternateContent>
      </w:r>
      <w:r w:rsidRPr="00601BDB"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07133" wp14:editId="320ADD32">
                <wp:simplePos x="0" y="0"/>
                <wp:positionH relativeFrom="column">
                  <wp:posOffset>3038475</wp:posOffset>
                </wp:positionH>
                <wp:positionV relativeFrom="paragraph">
                  <wp:posOffset>607695</wp:posOffset>
                </wp:positionV>
                <wp:extent cx="1828800" cy="590550"/>
                <wp:effectExtent l="0" t="0" r="57150" b="19050"/>
                <wp:wrapNone/>
                <wp:docPr id="5" name="Rectangle: Folded Corner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0550"/>
                        </a:xfrm>
                        <a:prstGeom prst="foldedCorner">
                          <a:avLst>
                            <a:gd name="adj" fmla="val 11033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0DD3" w14:textId="6CECE990" w:rsidR="00601BDB" w:rsidRPr="00601BDB" w:rsidRDefault="00601BDB" w:rsidP="00601BDB">
                            <w:pPr>
                              <w:rPr>
                                <w:rFonts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Name your project ‘</w:t>
                            </w: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Week1’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7133" id="_x0000_s1027" type="#_x0000_t65" style="position:absolute;left:0;text-align:left;margin-left:239.25pt;margin-top:47.85pt;width:2in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" adj="19217" fillcolor="#fff2cc [663]" strokecolor="black [3213]" strokeweight="1pt">
                <v:stroke joinstyle="miter"/>
                <v:textbox>
                  <w:txbxContent>
                    <w:p w14:paraId="1C250DD3" w14:textId="6CECE990" w:rsidR="00601BDB" w:rsidRPr="00601BDB" w:rsidRDefault="00601BDB" w:rsidP="00601BDB">
                      <w:pPr>
                        <w:rPr>
                          <w:rFonts w:hAnsi="Calibri"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Name your project ‘</w:t>
                      </w:r>
                      <w:r>
                        <w:rPr>
                          <w:rFonts w:hAnsi="Calibri"/>
                          <w:color w:val="000000"/>
                          <w:kern w:val="24"/>
                          <w:sz w:val="28"/>
                          <w:szCs w:val="28"/>
                        </w:rPr>
                        <w:t>Week1’</w:t>
                      </w:r>
                    </w:p>
                  </w:txbxContent>
                </v:textbox>
              </v:shape>
            </w:pict>
          </mc:Fallback>
        </mc:AlternateContent>
      </w:r>
      <w:r w:rsidRPr="00601BDB"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CD686" wp14:editId="4546B3CE">
                <wp:simplePos x="0" y="0"/>
                <wp:positionH relativeFrom="column">
                  <wp:posOffset>1857375</wp:posOffset>
                </wp:positionH>
                <wp:positionV relativeFrom="paragraph">
                  <wp:posOffset>3160394</wp:posOffset>
                </wp:positionV>
                <wp:extent cx="400050" cy="200025"/>
                <wp:effectExtent l="38100" t="19050" r="38100" b="47625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C173C8-79D1-40C9-B832-0F6370E3A87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0" cy="200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9D7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6.25pt;margin-top:248.85pt;width:31.5pt;height:1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" strokecolor="red" strokeweight="4.5pt">
                <v:stroke endarrow="block" joinstyle="miter"/>
                <o:lock v:ext="edit" shapetype="f"/>
              </v:shape>
            </w:pict>
          </mc:Fallback>
        </mc:AlternateContent>
      </w:r>
      <w:r w:rsidR="00855C7F" w:rsidRPr="00855C7F">
        <w:rPr>
          <w:b/>
          <w:bCs/>
          <w:noProof/>
        </w:rPr>
        <w:drawing>
          <wp:inline distT="0" distB="0" distL="0" distR="0" wp14:anchorId="55771DA5" wp14:editId="40299554">
            <wp:extent cx="4362450" cy="4303001"/>
            <wp:effectExtent l="19050" t="19050" r="1905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031" cy="43193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A2050" w14:textId="7B7BFAF4" w:rsidR="00855C7F" w:rsidRPr="00855C7F" w:rsidRDefault="00855C7F" w:rsidP="00855C7F">
      <w:pPr>
        <w:pStyle w:val="Caption"/>
        <w:rPr>
          <w:b/>
          <w:bCs/>
        </w:rPr>
      </w:pPr>
      <w:bookmarkStart w:id="1" w:name="_Ref87172629"/>
      <w:bookmarkStart w:id="2" w:name="_Ref87172627"/>
      <w:r>
        <w:t xml:space="preserve">Fig </w:t>
      </w:r>
      <w:fldSimple w:instr=" SEQ Fig \* ARABIC ">
        <w:r w:rsidR="00EA105B">
          <w:rPr>
            <w:noProof/>
          </w:rPr>
          <w:t>1</w:t>
        </w:r>
      </w:fldSimple>
      <w:bookmarkEnd w:id="1"/>
      <w:r>
        <w:t xml:space="preserve"> - New Java Project </w:t>
      </w:r>
      <w:bookmarkEnd w:id="2"/>
      <w:r>
        <w:t>Window</w:t>
      </w:r>
    </w:p>
    <w:p w14:paraId="125E37E1" w14:textId="08A64FE1" w:rsidR="00636D62" w:rsidRDefault="00636D62" w:rsidP="00C66E9D">
      <w:pPr>
        <w:pStyle w:val="Heading1"/>
      </w:pPr>
      <w:r>
        <w:lastRenderedPageBreak/>
        <w:t xml:space="preserve">Exercise 1 – </w:t>
      </w:r>
      <w:r w:rsidR="008C7391">
        <w:t>Simple Console Output</w:t>
      </w:r>
    </w:p>
    <w:p w14:paraId="2C6B6DF2" w14:textId="3AF0BE9D" w:rsidR="00AB7EF3" w:rsidRDefault="00AB7EF3" w:rsidP="00AB7EF3">
      <w:r>
        <w:t xml:space="preserve">One of the first </w:t>
      </w:r>
      <w:r w:rsidR="00203745">
        <w:t>programs</w:t>
      </w:r>
      <w:r>
        <w:t xml:space="preserve"> you create when learning a language is a simple ‘Hello World’ application, which simply prints “Hello, World!” to the console. </w:t>
      </w:r>
      <w:r w:rsidR="00855C7F">
        <w:t>Let’s test our environment works by making such a program.</w:t>
      </w:r>
    </w:p>
    <w:p w14:paraId="0E4C2C49" w14:textId="43A31377" w:rsidR="00855C7F" w:rsidRDefault="00AB7EF3" w:rsidP="00855C7F">
      <w:pPr>
        <w:pStyle w:val="ListParagraph"/>
        <w:numPr>
          <w:ilvl w:val="0"/>
          <w:numId w:val="7"/>
        </w:numPr>
      </w:pPr>
      <w:r>
        <w:t xml:space="preserve">In </w:t>
      </w:r>
      <w:r w:rsidR="00902ED1">
        <w:t>your</w:t>
      </w:r>
      <w:r>
        <w:t xml:space="preserve"> </w:t>
      </w:r>
      <w:r w:rsidRPr="007D30B1">
        <w:rPr>
          <w:b/>
          <w:bCs/>
        </w:rPr>
        <w:t xml:space="preserve">Week 1 </w:t>
      </w:r>
      <w:r>
        <w:t xml:space="preserve">project folder, create a Class </w:t>
      </w:r>
      <w:r w:rsidR="00855C7F">
        <w:t>(</w:t>
      </w:r>
      <w:r w:rsidR="00855C7F">
        <w:rPr>
          <w:b/>
          <w:bCs/>
        </w:rPr>
        <w:t>File &gt; New &gt; Class</w:t>
      </w:r>
      <w:r w:rsidR="00855C7F">
        <w:t xml:space="preserve">) </w:t>
      </w:r>
      <w:r w:rsidR="00131E82">
        <w:t xml:space="preserve">named </w:t>
      </w:r>
      <w:r w:rsidR="00131E82" w:rsidRPr="007D30B1">
        <w:rPr>
          <w:b/>
          <w:bCs/>
        </w:rPr>
        <w:t xml:space="preserve">HelloWorld </w:t>
      </w:r>
      <w:r w:rsidR="00855C7F" w:rsidRPr="00855C7F">
        <w:t>(</w:t>
      </w:r>
      <w:r w:rsidR="00855C7F">
        <w:fldChar w:fldCharType="begin"/>
      </w:r>
      <w:r w:rsidR="00855C7F">
        <w:instrText xml:space="preserve"> REF _Ref87172780 \h </w:instrText>
      </w:r>
      <w:r w:rsidR="00855C7F">
        <w:fldChar w:fldCharType="separate"/>
      </w:r>
      <w:r w:rsidR="00EA105B">
        <w:t xml:space="preserve">Fig </w:t>
      </w:r>
      <w:r w:rsidR="00EA105B">
        <w:rPr>
          <w:noProof/>
        </w:rPr>
        <w:t>2</w:t>
      </w:r>
      <w:r w:rsidR="00855C7F">
        <w:fldChar w:fldCharType="end"/>
      </w:r>
      <w:r w:rsidR="00855C7F" w:rsidRPr="00855C7F">
        <w:t xml:space="preserve">) </w:t>
      </w:r>
      <w:r>
        <w:t xml:space="preserve">that contains a </w:t>
      </w:r>
      <w:r w:rsidRPr="007D30B1">
        <w:rPr>
          <w:b/>
          <w:bCs/>
        </w:rPr>
        <w:t>main method</w:t>
      </w:r>
      <w:r>
        <w:t xml:space="preserve"> (tick the public static void(String[] args) checkbox)</w:t>
      </w:r>
      <w:r w:rsidR="00131E82">
        <w:t>.</w:t>
      </w:r>
    </w:p>
    <w:p w14:paraId="6FAB2D5A" w14:textId="77777777" w:rsidR="00855C7F" w:rsidRDefault="00855C7F" w:rsidP="00855C7F">
      <w:pPr>
        <w:keepNext/>
        <w:jc w:val="center"/>
      </w:pPr>
      <w:r w:rsidRPr="00855C7F">
        <w:rPr>
          <w:noProof/>
        </w:rPr>
        <w:drawing>
          <wp:inline distT="0" distB="0" distL="0" distR="0" wp14:anchorId="0FFAEB2F" wp14:editId="7E4DD303">
            <wp:extent cx="5001323" cy="5973009"/>
            <wp:effectExtent l="19050" t="19050" r="2794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730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1759A" w14:textId="4CBB27DA" w:rsidR="00855C7F" w:rsidRDefault="00855C7F" w:rsidP="00855C7F">
      <w:pPr>
        <w:pStyle w:val="Caption"/>
      </w:pPr>
      <w:bookmarkStart w:id="3" w:name="_Ref87172780"/>
      <w:r>
        <w:t xml:space="preserve">Fig </w:t>
      </w:r>
      <w:fldSimple w:instr=" SEQ Fig \* ARABIC ">
        <w:r w:rsidR="00EA105B">
          <w:rPr>
            <w:noProof/>
          </w:rPr>
          <w:t>2</w:t>
        </w:r>
      </w:fldSimple>
      <w:bookmarkEnd w:id="3"/>
      <w:r>
        <w:t xml:space="preserve"> - New Class Window</w:t>
      </w:r>
    </w:p>
    <w:p w14:paraId="000EB29C" w14:textId="5A153C9E" w:rsidR="007D30B1" w:rsidRDefault="00D1464D" w:rsidP="007D30B1">
      <w:pPr>
        <w:numPr>
          <w:ilvl w:val="0"/>
          <w:numId w:val="7"/>
        </w:numPr>
      </w:pPr>
      <w:r>
        <w:t>Enter print/println statements to print “Hello, World!” to the console (</w:t>
      </w:r>
      <w:r>
        <w:fldChar w:fldCharType="begin"/>
      </w:r>
      <w:r>
        <w:instrText xml:space="preserve"> REF _Ref87172898 \h </w:instrText>
      </w:r>
      <w:r>
        <w:fldChar w:fldCharType="separate"/>
      </w:r>
      <w:r w:rsidR="00EA105B">
        <w:t xml:space="preserve">Fig </w:t>
      </w:r>
      <w:r w:rsidR="00EA105B">
        <w:rPr>
          <w:noProof/>
        </w:rPr>
        <w:t>3</w:t>
      </w:r>
      <w:r>
        <w:fldChar w:fldCharType="end"/>
      </w:r>
      <w:r>
        <w:t>)</w:t>
      </w:r>
    </w:p>
    <w:p w14:paraId="22B2D68E" w14:textId="77777777" w:rsidR="00D1464D" w:rsidRDefault="00D1464D" w:rsidP="00D1464D">
      <w:pPr>
        <w:keepNext/>
        <w:jc w:val="center"/>
      </w:pPr>
      <w:r w:rsidRPr="00D1464D">
        <w:rPr>
          <w:noProof/>
        </w:rPr>
        <w:lastRenderedPageBreak/>
        <w:drawing>
          <wp:inline distT="0" distB="0" distL="0" distR="0" wp14:anchorId="7CFB7239" wp14:editId="479C8AF1">
            <wp:extent cx="4753638" cy="1962424"/>
            <wp:effectExtent l="19050" t="19050" r="889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6242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1E283" w14:textId="44DFE5E2" w:rsidR="00D1464D" w:rsidRDefault="00D1464D" w:rsidP="00D1464D">
      <w:pPr>
        <w:pStyle w:val="Caption"/>
      </w:pPr>
      <w:bookmarkStart w:id="4" w:name="_Ref87172898"/>
      <w:r>
        <w:t xml:space="preserve">Fig </w:t>
      </w:r>
      <w:fldSimple w:instr=" SEQ Fig \* ARABIC ">
        <w:r w:rsidR="00EA105B">
          <w:rPr>
            <w:noProof/>
          </w:rPr>
          <w:t>3</w:t>
        </w:r>
      </w:fldSimple>
      <w:bookmarkEnd w:id="4"/>
      <w:r>
        <w:t xml:space="preserve"> - HelloWorld.java</w:t>
      </w:r>
    </w:p>
    <w:p w14:paraId="3E68EE3D" w14:textId="123840F3" w:rsidR="007D30B1" w:rsidRDefault="007D30B1" w:rsidP="007D30B1">
      <w:pPr>
        <w:numPr>
          <w:ilvl w:val="0"/>
          <w:numId w:val="7"/>
        </w:numPr>
      </w:pPr>
      <w:r>
        <w:t xml:space="preserve">Run the program </w:t>
      </w:r>
      <w:r w:rsidR="00C95AC6">
        <w:t xml:space="preserve">by pressing the green play button to the right of the bug icon </w:t>
      </w:r>
      <w:r>
        <w:t>(</w:t>
      </w:r>
      <w:r>
        <w:fldChar w:fldCharType="begin"/>
      </w:r>
      <w:r>
        <w:instrText xml:space="preserve"> REF _Ref86744860 \h </w:instrText>
      </w:r>
      <w:r>
        <w:fldChar w:fldCharType="separate"/>
      </w:r>
      <w:r w:rsidR="00EA105B">
        <w:t xml:space="preserve">Fig </w:t>
      </w:r>
      <w:r w:rsidR="00EA105B">
        <w:rPr>
          <w:noProof/>
        </w:rPr>
        <w:t>4</w:t>
      </w:r>
      <w:r>
        <w:fldChar w:fldCharType="end"/>
      </w:r>
      <w:r>
        <w:t xml:space="preserve">) to test your environment works </w:t>
      </w:r>
    </w:p>
    <w:p w14:paraId="5B606B73" w14:textId="6947CA53" w:rsidR="007D30B1" w:rsidRDefault="007D30B1" w:rsidP="007D30B1">
      <w:pPr>
        <w:keepNext/>
        <w:jc w:val="center"/>
      </w:pPr>
      <w:r w:rsidRPr="00890D62">
        <w:rPr>
          <w:noProof/>
        </w:rPr>
        <w:drawing>
          <wp:inline distT="0" distB="0" distL="0" distR="0" wp14:anchorId="1236B8A7" wp14:editId="585698BC">
            <wp:extent cx="1552792" cy="943107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4310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ED417" w14:textId="52E12BD6" w:rsidR="007D30B1" w:rsidRDefault="007D30B1" w:rsidP="007D30B1">
      <w:pPr>
        <w:pStyle w:val="Caption"/>
      </w:pPr>
      <w:bookmarkStart w:id="5" w:name="_Ref86744860"/>
      <w:r>
        <w:t xml:space="preserve">Fig </w:t>
      </w:r>
      <w:fldSimple w:instr=" SEQ Fig \* ARABIC ">
        <w:r w:rsidR="00EA105B">
          <w:rPr>
            <w:noProof/>
          </w:rPr>
          <w:t>4</w:t>
        </w:r>
      </w:fldSimple>
      <w:bookmarkEnd w:id="5"/>
      <w:r>
        <w:t xml:space="preserve"> - Run Button</w:t>
      </w:r>
    </w:p>
    <w:p w14:paraId="6E5C87F1" w14:textId="7232DEB8" w:rsidR="00D1464D" w:rsidRDefault="00D1464D" w:rsidP="00D1464D">
      <w:pPr>
        <w:pStyle w:val="Heading1"/>
      </w:pPr>
      <w:r>
        <w:t>Exercise 2 – Introducing Variables</w:t>
      </w:r>
    </w:p>
    <w:p w14:paraId="22CBA31D" w14:textId="4A2BE55C" w:rsidR="007D30B1" w:rsidRDefault="007D30B1" w:rsidP="00D1464D">
      <w:pPr>
        <w:pStyle w:val="ListParagraph"/>
        <w:numPr>
          <w:ilvl w:val="0"/>
          <w:numId w:val="10"/>
        </w:numPr>
      </w:pPr>
      <w:r>
        <w:t xml:space="preserve">Introduce three new variables </w:t>
      </w:r>
      <w:r w:rsidR="00C95AC6">
        <w:t xml:space="preserve">to your program </w:t>
      </w:r>
      <w:r>
        <w:t xml:space="preserve">to record your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age</w:t>
      </w:r>
      <w:r>
        <w:t xml:space="preserve"> (in whole years), and </w:t>
      </w:r>
      <w:r>
        <w:rPr>
          <w:b/>
          <w:bCs/>
        </w:rPr>
        <w:t>height</w:t>
      </w:r>
      <w:r>
        <w:t xml:space="preserve"> (in meters). Think about what data types would be most suitable for these variables.</w:t>
      </w:r>
    </w:p>
    <w:p w14:paraId="3DE2D7D6" w14:textId="10A26986" w:rsidR="007D30B1" w:rsidRDefault="007D30B1" w:rsidP="00D1464D">
      <w:pPr>
        <w:pStyle w:val="ListParagraph"/>
        <w:numPr>
          <w:ilvl w:val="0"/>
          <w:numId w:val="10"/>
        </w:numPr>
      </w:pPr>
      <w:r>
        <w:t xml:space="preserve">Enter individual println statements to print your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age</w:t>
      </w:r>
      <w:r>
        <w:t xml:space="preserve">, and </w:t>
      </w:r>
      <w:r>
        <w:rPr>
          <w:b/>
          <w:bCs/>
        </w:rPr>
        <w:t>height</w:t>
      </w:r>
      <w:r>
        <w:t xml:space="preserve"> to produce the output below (</w:t>
      </w:r>
      <w:r w:rsidR="00E437EA">
        <w:fldChar w:fldCharType="begin"/>
      </w:r>
      <w:r w:rsidR="00E437EA">
        <w:instrText xml:space="preserve"> REF _Ref86745107 \h </w:instrText>
      </w:r>
      <w:r w:rsidR="00E437EA">
        <w:fldChar w:fldCharType="separate"/>
      </w:r>
      <w:r w:rsidR="00EA105B">
        <w:t xml:space="preserve">Fig </w:t>
      </w:r>
      <w:r w:rsidR="00EA105B">
        <w:rPr>
          <w:noProof/>
        </w:rPr>
        <w:t>5</w:t>
      </w:r>
      <w:r w:rsidR="00E437EA">
        <w:fldChar w:fldCharType="end"/>
      </w:r>
      <w:r>
        <w:t>)</w:t>
      </w:r>
      <w:r w:rsidR="00A90D40">
        <w:t>.</w:t>
      </w:r>
    </w:p>
    <w:p w14:paraId="522E001C" w14:textId="61C594E6" w:rsidR="007D30B1" w:rsidRDefault="007D30B1" w:rsidP="007D30B1">
      <w:pPr>
        <w:pStyle w:val="ListParagraph"/>
      </w:pPr>
    </w:p>
    <w:p w14:paraId="73EE281F" w14:textId="63D152EE" w:rsidR="00240277" w:rsidRDefault="00240277" w:rsidP="007D30B1">
      <w:pPr>
        <w:pStyle w:val="ListParagraph"/>
      </w:pPr>
      <w:r>
        <w:rPr>
          <w:b/>
          <w:bCs/>
        </w:rPr>
        <w:t>Hints:</w:t>
      </w:r>
    </w:p>
    <w:p w14:paraId="12A73839" w14:textId="3125C3AE" w:rsidR="00240277" w:rsidRDefault="00240277" w:rsidP="00240277">
      <w:pPr>
        <w:pStyle w:val="ListParagraph"/>
        <w:numPr>
          <w:ilvl w:val="0"/>
          <w:numId w:val="11"/>
        </w:numPr>
      </w:pPr>
      <w:r>
        <w:t xml:space="preserve">A </w:t>
      </w:r>
      <w:r>
        <w:rPr>
          <w:b/>
          <w:bCs/>
        </w:rPr>
        <w:t>String</w:t>
      </w:r>
      <w:r>
        <w:t xml:space="preserve"> is a data type that allows for a sequence of characters to be stored</w:t>
      </w:r>
    </w:p>
    <w:p w14:paraId="6A92C0BC" w14:textId="3B873F6D" w:rsidR="00240277" w:rsidRDefault="00240277" w:rsidP="00240277">
      <w:pPr>
        <w:pStyle w:val="ListParagraph"/>
        <w:numPr>
          <w:ilvl w:val="0"/>
          <w:numId w:val="11"/>
        </w:numPr>
      </w:pPr>
      <w:r>
        <w:t>Any floating-point value typed directly into your source code (e.g.</w:t>
      </w:r>
      <w:r w:rsidR="00B55B0B">
        <w:t xml:space="preserve"> float height =</w:t>
      </w:r>
      <w:r>
        <w:t xml:space="preserve"> 1.8</w:t>
      </w:r>
      <w:r w:rsidR="00B55B0B">
        <w:t>;</w:t>
      </w:r>
      <w:r>
        <w:t xml:space="preserve">) will be treated as a </w:t>
      </w:r>
      <w:r>
        <w:rPr>
          <w:b/>
          <w:bCs/>
        </w:rPr>
        <w:t>double</w:t>
      </w:r>
      <w:r>
        <w:t xml:space="preserve"> (a floating-point value with double precision). Attempting to store a double</w:t>
      </w:r>
      <w:r w:rsidR="00B55B0B">
        <w:t xml:space="preserve"> into a float data type will lead to an error: </w:t>
      </w:r>
      <w:r w:rsidR="00B55B0B" w:rsidRPr="00203745">
        <w:rPr>
          <w:rFonts w:ascii="Segoe UI" w:hAnsi="Segoe UI" w:cs="Segoe UI"/>
          <w:b/>
          <w:bCs/>
          <w:color w:val="FF0000"/>
          <w:sz w:val="20"/>
          <w:szCs w:val="20"/>
        </w:rPr>
        <w:t>Type mismatch: cannot convert from double to float.</w:t>
      </w:r>
      <w:r w:rsidR="00B55B0B" w:rsidRPr="00203745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="00C95AC6">
        <w:t>This can</w:t>
      </w:r>
      <w:r w:rsidR="00B55B0B">
        <w:t xml:space="preserve"> be solved by casting the double to a float, or by appending the value with an </w:t>
      </w:r>
      <w:r w:rsidR="00B55B0B">
        <w:rPr>
          <w:b/>
          <w:bCs/>
        </w:rPr>
        <w:t>f</w:t>
      </w:r>
      <w:r w:rsidR="00B55B0B">
        <w:t xml:space="preserve"> </w:t>
      </w:r>
      <w:r w:rsidR="00C95AC6">
        <w:t xml:space="preserve">– e.g. 1.8f </w:t>
      </w:r>
      <w:r w:rsidR="00B55B0B">
        <w:t>(tell</w:t>
      </w:r>
      <w:r w:rsidR="00C95AC6">
        <w:t>s</w:t>
      </w:r>
      <w:r w:rsidR="00B55B0B">
        <w:t xml:space="preserve"> the compiler to store the value as a float).</w:t>
      </w:r>
    </w:p>
    <w:p w14:paraId="1B2CE64C" w14:textId="77777777" w:rsidR="00B55B0B" w:rsidRDefault="00B55B0B" w:rsidP="00B55B0B">
      <w:pPr>
        <w:pStyle w:val="ListParagraph"/>
        <w:ind w:left="1440"/>
      </w:pPr>
    </w:p>
    <w:p w14:paraId="5F603DC5" w14:textId="77777777" w:rsidR="007D30B1" w:rsidRDefault="007D30B1" w:rsidP="007D30B1">
      <w:pPr>
        <w:pStyle w:val="ListParagraph"/>
        <w:keepNext/>
        <w:jc w:val="center"/>
      </w:pPr>
      <w:r w:rsidRPr="006B18AF">
        <w:rPr>
          <w:noProof/>
        </w:rPr>
        <w:drawing>
          <wp:inline distT="0" distB="0" distL="0" distR="0" wp14:anchorId="668FAF1A" wp14:editId="0377214E">
            <wp:extent cx="2838450" cy="1100174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/>
                    <a:srcRect b="7691"/>
                    <a:stretch/>
                  </pic:blipFill>
                  <pic:spPr bwMode="auto">
                    <a:xfrm>
                      <a:off x="0" y="0"/>
                      <a:ext cx="2838450" cy="110017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4FE07" w14:textId="12B3E228" w:rsidR="007D30B1" w:rsidRPr="007D30B1" w:rsidRDefault="007D30B1" w:rsidP="007D30B1">
      <w:pPr>
        <w:pStyle w:val="Caption"/>
      </w:pPr>
      <w:bookmarkStart w:id="6" w:name="_Ref86745107"/>
      <w:r>
        <w:t xml:space="preserve">Fig </w:t>
      </w:r>
      <w:fldSimple w:instr=" SEQ Fig \* ARABIC ">
        <w:r w:rsidR="00EA105B">
          <w:rPr>
            <w:noProof/>
          </w:rPr>
          <w:t>5</w:t>
        </w:r>
      </w:fldSimple>
      <w:bookmarkEnd w:id="6"/>
      <w:r>
        <w:t xml:space="preserve"> – Exercise </w:t>
      </w:r>
      <w:r w:rsidR="00C95AC6">
        <w:t>2</w:t>
      </w:r>
      <w:r>
        <w:t xml:space="preserve"> Example Output</w:t>
      </w:r>
    </w:p>
    <w:p w14:paraId="2425C05A" w14:textId="18AC52C4" w:rsidR="00E437EA" w:rsidRDefault="00E437EA" w:rsidP="00C66E9D">
      <w:pPr>
        <w:pStyle w:val="Heading1"/>
      </w:pPr>
      <w:r>
        <w:lastRenderedPageBreak/>
        <w:t>Exercise 3 – User Input</w:t>
      </w:r>
    </w:p>
    <w:p w14:paraId="7549A979" w14:textId="57763C67" w:rsidR="00E437EA" w:rsidRDefault="00E437EA" w:rsidP="00E437EA">
      <w:pPr>
        <w:pStyle w:val="H1Body"/>
      </w:pPr>
      <w:r>
        <w:t xml:space="preserve">Using the </w:t>
      </w:r>
      <w:r>
        <w:rPr>
          <w:b/>
          <w:bCs/>
        </w:rPr>
        <w:t>Scanner</w:t>
      </w:r>
      <w:r>
        <w:t xml:space="preserve"> class (introduced in the lecture), </w:t>
      </w:r>
      <w:r w:rsidR="005D1AB9">
        <w:t xml:space="preserve">create a class named </w:t>
      </w:r>
      <w:r w:rsidR="005D1AB9">
        <w:rPr>
          <w:b/>
          <w:bCs/>
        </w:rPr>
        <w:t>Averages</w:t>
      </w:r>
      <w:r w:rsidR="00D1464D">
        <w:rPr>
          <w:b/>
          <w:bCs/>
        </w:rPr>
        <w:t xml:space="preserve"> </w:t>
      </w:r>
      <w:r w:rsidR="00D1464D">
        <w:t>with a main method</w:t>
      </w:r>
      <w:r>
        <w:t xml:space="preserve"> that allows the user</w:t>
      </w:r>
      <w:r w:rsidR="00076601">
        <w:t xml:space="preserve"> to enter 5 integer numbers and display the total and average of the numbers</w:t>
      </w:r>
      <w:r w:rsidR="005D1AB9">
        <w:t xml:space="preserve">, </w:t>
      </w:r>
      <w:r w:rsidR="00076601">
        <w:t>both as floating-point values</w:t>
      </w:r>
      <w:r w:rsidR="005D1AB9">
        <w:t xml:space="preserve"> (</w:t>
      </w:r>
      <w:r w:rsidR="005D1AB9">
        <w:fldChar w:fldCharType="begin"/>
      </w:r>
      <w:r w:rsidR="005D1AB9">
        <w:instrText xml:space="preserve"> REF _Ref86917425 \h </w:instrText>
      </w:r>
      <w:r w:rsidR="005D1AB9">
        <w:fldChar w:fldCharType="separate"/>
      </w:r>
      <w:r w:rsidR="00EA105B">
        <w:t xml:space="preserve">Fig </w:t>
      </w:r>
      <w:r w:rsidR="00EA105B">
        <w:rPr>
          <w:noProof/>
        </w:rPr>
        <w:t>6</w:t>
      </w:r>
      <w:r w:rsidR="005D1AB9">
        <w:fldChar w:fldCharType="end"/>
      </w:r>
      <w:r w:rsidR="005D1AB9">
        <w:t>)</w:t>
      </w:r>
      <w:r w:rsidR="00076601">
        <w:t>.</w:t>
      </w:r>
      <w:r w:rsidR="005D1AB9">
        <w:t xml:space="preserve"> </w:t>
      </w:r>
    </w:p>
    <w:p w14:paraId="2E1ABEB1" w14:textId="5E7FE7A3" w:rsidR="00A90D40" w:rsidRPr="00A90D40" w:rsidRDefault="00A90D40" w:rsidP="00E437EA">
      <w:pPr>
        <w:pStyle w:val="H1Body"/>
      </w:pPr>
      <w:r>
        <w:rPr>
          <w:b/>
          <w:bCs/>
        </w:rPr>
        <w:t xml:space="preserve">Note: </w:t>
      </w:r>
      <w:r w:rsidR="00203745">
        <w:t>W</w:t>
      </w:r>
      <w:r>
        <w:t xml:space="preserve">e will improve this program in Part B of the lab to include input validation (prevent the user giving us other </w:t>
      </w:r>
      <w:r>
        <w:rPr>
          <w:i/>
          <w:iCs/>
        </w:rPr>
        <w:t>types</w:t>
      </w:r>
      <w:r>
        <w:t xml:space="preserve"> of input).</w:t>
      </w:r>
    </w:p>
    <w:p w14:paraId="208D926C" w14:textId="77777777" w:rsidR="005D1AB9" w:rsidRDefault="005D1AB9" w:rsidP="005D1AB9">
      <w:pPr>
        <w:pStyle w:val="H1Body"/>
        <w:keepNext/>
        <w:jc w:val="center"/>
      </w:pPr>
      <w:r w:rsidRPr="005D1AB9">
        <w:rPr>
          <w:noProof/>
        </w:rPr>
        <w:drawing>
          <wp:inline distT="0" distB="0" distL="0" distR="0" wp14:anchorId="1A37B99E" wp14:editId="7B907A4B">
            <wp:extent cx="2448564" cy="2333951"/>
            <wp:effectExtent l="19050" t="19050" r="2794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4" cy="23339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9E79A" w14:textId="2BE4F500" w:rsidR="005D1AB9" w:rsidRDefault="005D1AB9" w:rsidP="005D1AB9">
      <w:pPr>
        <w:pStyle w:val="Caption"/>
      </w:pPr>
      <w:bookmarkStart w:id="7" w:name="_Ref86917425"/>
      <w:r>
        <w:t xml:space="preserve">Fig </w:t>
      </w:r>
      <w:fldSimple w:instr=" SEQ Fig \* ARABIC ">
        <w:r w:rsidR="00EA105B">
          <w:rPr>
            <w:noProof/>
          </w:rPr>
          <w:t>6</w:t>
        </w:r>
      </w:fldSimple>
      <w:bookmarkEnd w:id="7"/>
      <w:r>
        <w:t xml:space="preserve"> – Exercise 3 Example Output</w:t>
      </w:r>
    </w:p>
    <w:p w14:paraId="1CD09BE8" w14:textId="77777777" w:rsidR="00F93B4E" w:rsidRPr="00F93B4E" w:rsidRDefault="00F93B4E" w:rsidP="00F93B4E"/>
    <w:p w14:paraId="3957D32F" w14:textId="6168E998" w:rsidR="008C7391" w:rsidRPr="008C7391" w:rsidRDefault="008C7391" w:rsidP="00C66E9D">
      <w:pPr>
        <w:pStyle w:val="Heading1"/>
      </w:pPr>
      <w:r>
        <w:t xml:space="preserve">Exercise </w:t>
      </w:r>
      <w:r w:rsidR="00874840">
        <w:t>4</w:t>
      </w:r>
      <w:r>
        <w:t xml:space="preserve"> – Table of Squares and Cubes</w:t>
      </w:r>
    </w:p>
    <w:p w14:paraId="399C30E8" w14:textId="4B05AD6C" w:rsidR="00902ED1" w:rsidRDefault="00902ED1" w:rsidP="00902ED1">
      <w:r>
        <w:t xml:space="preserve">Create a new class named </w:t>
      </w:r>
      <w:r w:rsidRPr="005D2C32">
        <w:rPr>
          <w:b/>
          <w:bCs/>
        </w:rPr>
        <w:t>SquareTable</w:t>
      </w:r>
      <w:r>
        <w:rPr>
          <w:b/>
          <w:bCs/>
        </w:rPr>
        <w:t xml:space="preserve"> </w:t>
      </w:r>
      <w:r>
        <w:t>with a main method. Print to the console, in a table-like format, the first twelve positive integers, along with the result of the numbers being squared and cubed (</w:t>
      </w:r>
      <w:r w:rsidR="003873A9">
        <w:fldChar w:fldCharType="begin"/>
      </w:r>
      <w:r w:rsidR="003873A9">
        <w:instrText xml:space="preserve"> REF _Ref86991979 \h </w:instrText>
      </w:r>
      <w:r w:rsidR="003873A9">
        <w:fldChar w:fldCharType="separate"/>
      </w:r>
      <w:r w:rsidR="00EA105B">
        <w:t xml:space="preserve">Fig </w:t>
      </w:r>
      <w:r w:rsidR="00EA105B">
        <w:rPr>
          <w:noProof/>
        </w:rPr>
        <w:t>7</w:t>
      </w:r>
      <w:r w:rsidR="003873A9">
        <w:fldChar w:fldCharType="end"/>
      </w:r>
      <w:r w:rsidR="003873A9">
        <w:t>).</w:t>
      </w:r>
    </w:p>
    <w:p w14:paraId="307ACBF1" w14:textId="4791B6CB" w:rsidR="005D1AB9" w:rsidRPr="005D1AB9" w:rsidRDefault="005D1AB9" w:rsidP="00902ED1">
      <w:r>
        <w:rPr>
          <w:b/>
          <w:bCs/>
        </w:rPr>
        <w:t>Hint</w:t>
      </w:r>
      <w:r>
        <w:t xml:space="preserve">: Instead of using spaces, a </w:t>
      </w:r>
      <w:r>
        <w:rPr>
          <w:rFonts w:ascii="Consolas" w:hAnsi="Consolas"/>
        </w:rPr>
        <w:t>\t</w:t>
      </w:r>
      <w:r>
        <w:t xml:space="preserve"> can be included in a string will print a tab, allowing the columns to be evenly distributed. This is known as an escape sequence.</w:t>
      </w:r>
    </w:p>
    <w:p w14:paraId="3D9DCA86" w14:textId="77777777" w:rsidR="00902ED1" w:rsidRDefault="00902ED1" w:rsidP="00902ED1">
      <w:pPr>
        <w:keepNext/>
        <w:jc w:val="center"/>
      </w:pPr>
      <w:r w:rsidRPr="005D2C32">
        <w:rPr>
          <w:noProof/>
        </w:rPr>
        <w:drawing>
          <wp:inline distT="0" distB="0" distL="0" distR="0" wp14:anchorId="0546875C" wp14:editId="32283694">
            <wp:extent cx="1962150" cy="2363648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41"/>
                    <a:stretch/>
                  </pic:blipFill>
                  <pic:spPr bwMode="auto">
                    <a:xfrm>
                      <a:off x="0" y="0"/>
                      <a:ext cx="2002110" cy="241178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F9801" w14:textId="1123D424" w:rsidR="00C17B70" w:rsidRDefault="00902ED1" w:rsidP="00902ED1">
      <w:pPr>
        <w:pStyle w:val="Caption"/>
      </w:pPr>
      <w:bookmarkStart w:id="8" w:name="_Ref86991979"/>
      <w:r>
        <w:t xml:space="preserve">Fig </w:t>
      </w:r>
      <w:fldSimple w:instr=" SEQ Fig \* ARABIC ">
        <w:r w:rsidR="00EA105B">
          <w:rPr>
            <w:noProof/>
          </w:rPr>
          <w:t>7</w:t>
        </w:r>
      </w:fldSimple>
      <w:bookmarkEnd w:id="8"/>
      <w:r>
        <w:t xml:space="preserve"> </w:t>
      </w:r>
      <w:r w:rsidR="005D1AB9">
        <w:t xml:space="preserve">– </w:t>
      </w:r>
      <w:r>
        <w:t xml:space="preserve">Exercise </w:t>
      </w:r>
      <w:r w:rsidR="00874840">
        <w:t>4</w:t>
      </w:r>
      <w:r>
        <w:t xml:space="preserve"> Example Output</w:t>
      </w:r>
    </w:p>
    <w:p w14:paraId="1A9ED039" w14:textId="44E9FBAF" w:rsidR="00D1464D" w:rsidRDefault="00D1464D" w:rsidP="00D1464D">
      <w:pPr>
        <w:pStyle w:val="Heading1"/>
      </w:pPr>
      <w:r>
        <w:lastRenderedPageBreak/>
        <w:t xml:space="preserve">Extension Exercise </w:t>
      </w:r>
      <w:r w:rsidR="00203745">
        <w:t>1</w:t>
      </w:r>
      <w:r>
        <w:t xml:space="preserve"> – BankTeller </w:t>
      </w:r>
    </w:p>
    <w:p w14:paraId="59A6E123" w14:textId="77777777" w:rsidR="00D1464D" w:rsidRDefault="00D1464D" w:rsidP="00D1464D">
      <w:r>
        <w:t xml:space="preserve">This exercise will involve developing a Bank Teller console application that will calculate the optimum combination of notes to be handed out to customers (e.g. if they want to withdraw cash from the bank). Create a new class called </w:t>
      </w:r>
      <w:r>
        <w:rPr>
          <w:b/>
          <w:bCs/>
        </w:rPr>
        <w:t>BankTeller</w:t>
      </w:r>
      <w:r>
        <w:t xml:space="preserve"> with a main method.</w:t>
      </w:r>
    </w:p>
    <w:p w14:paraId="7217F206" w14:textId="177EDC1A" w:rsidR="00D1464D" w:rsidRDefault="00D1464D" w:rsidP="00D1464D">
      <w:r>
        <w:t xml:space="preserve">A variable </w:t>
      </w:r>
      <w:r>
        <w:rPr>
          <w:b/>
          <w:bCs/>
        </w:rPr>
        <w:t>sterling</w:t>
      </w:r>
      <w:r>
        <w:t xml:space="preserve"> contains the numbers of pounds sterling to be handed out. The program should then work out how many </w:t>
      </w:r>
      <w:r>
        <w:rPr>
          <w:b/>
          <w:bCs/>
        </w:rPr>
        <w:t xml:space="preserve">fifties </w:t>
      </w:r>
      <w:r w:rsidRPr="00E437EA">
        <w:t xml:space="preserve">(£50 notes), </w:t>
      </w:r>
      <w:r>
        <w:rPr>
          <w:b/>
          <w:bCs/>
        </w:rPr>
        <w:t>twenties</w:t>
      </w:r>
      <w:r>
        <w:t xml:space="preserve">, </w:t>
      </w:r>
      <w:r>
        <w:rPr>
          <w:b/>
          <w:bCs/>
        </w:rPr>
        <w:t>tens</w:t>
      </w:r>
      <w:r>
        <w:t xml:space="preserve">, </w:t>
      </w:r>
      <w:r>
        <w:rPr>
          <w:b/>
          <w:bCs/>
        </w:rPr>
        <w:t>fives, twos</w:t>
      </w:r>
      <w:r>
        <w:t xml:space="preserve"> and how many </w:t>
      </w:r>
      <w:r w:rsidR="00240277" w:rsidRPr="00092169">
        <w:rPr>
          <w:b/>
          <w:bCs/>
        </w:rPr>
        <w:t>one</w:t>
      </w:r>
      <w:r w:rsidR="00240277">
        <w:t>-pound</w:t>
      </w:r>
      <w:r>
        <w:t xml:space="preserve"> coins should be issued (</w:t>
      </w:r>
      <w:r>
        <w:fldChar w:fldCharType="begin"/>
      </w:r>
      <w:r>
        <w:instrText xml:space="preserve"> REF _Ref86745137 \h </w:instrText>
      </w:r>
      <w:r>
        <w:fldChar w:fldCharType="separate"/>
      </w:r>
      <w:r w:rsidR="00EA105B">
        <w:t xml:space="preserve">Fig </w:t>
      </w:r>
      <w:r w:rsidR="00EA105B">
        <w:rPr>
          <w:noProof/>
        </w:rPr>
        <w:t>8</w:t>
      </w:r>
      <w:r>
        <w:fldChar w:fldCharType="end"/>
      </w:r>
      <w:r>
        <w:t xml:space="preserve">). For example, an optimum combination of notes/coins for a sterling amount of £131 would be 2x £50 notes, 1x £20 note, 1x £10 note, and 1x £1 coin. Starter code is provided in </w:t>
      </w:r>
      <w:r>
        <w:fldChar w:fldCharType="begin"/>
      </w:r>
      <w:r>
        <w:instrText xml:space="preserve"> REF _Ref86991949 \h </w:instrText>
      </w:r>
      <w:r>
        <w:fldChar w:fldCharType="separate"/>
      </w:r>
      <w:r w:rsidR="00EA105B">
        <w:t xml:space="preserve">Listing </w:t>
      </w:r>
      <w:r w:rsidR="00EA105B">
        <w:rPr>
          <w:noProof/>
        </w:rPr>
        <w:t>1</w:t>
      </w:r>
      <w:r>
        <w:fldChar w:fldCharType="end"/>
      </w:r>
      <w:r>
        <w:t>.</w:t>
      </w:r>
    </w:p>
    <w:p w14:paraId="152B85B5" w14:textId="77777777" w:rsidR="003E0D30" w:rsidRDefault="00D1464D" w:rsidP="00D1464D">
      <w:r>
        <w:rPr>
          <w:b/>
          <w:bCs/>
        </w:rPr>
        <w:t>Hint:</w:t>
      </w:r>
      <w:r>
        <w:t xml:space="preserve"> the modulus operator (%) gives the remainder after division, e.g.: </w:t>
      </w:r>
    </w:p>
    <w:p w14:paraId="1BACC91E" w14:textId="0FA97BDA" w:rsidR="00D1464D" w:rsidRPr="00E437EA" w:rsidRDefault="00D1464D" w:rsidP="00D1464D">
      <w:r>
        <w:t xml:space="preserve">5%2 </w:t>
      </w:r>
      <w:r w:rsidR="003E0D30">
        <w:t>==</w:t>
      </w:r>
      <w:r>
        <w:t xml:space="preserve"> 1     11%3 </w:t>
      </w:r>
      <w:r w:rsidR="003E0D30">
        <w:t>==</w:t>
      </w:r>
      <w:r>
        <w:t xml:space="preserve"> 2</w:t>
      </w:r>
    </w:p>
    <w:p w14:paraId="4EAC3DF8" w14:textId="77777777" w:rsidR="00D1464D" w:rsidRDefault="00D1464D" w:rsidP="00D1464D">
      <w:pPr>
        <w:keepNext/>
        <w:jc w:val="center"/>
      </w:pPr>
      <w:r w:rsidRPr="00092169">
        <w:rPr>
          <w:noProof/>
        </w:rPr>
        <w:drawing>
          <wp:inline distT="0" distB="0" distL="0" distR="0" wp14:anchorId="147CB9E8" wp14:editId="0FF4A7F7">
            <wp:extent cx="2905125" cy="1812669"/>
            <wp:effectExtent l="19050" t="19050" r="952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273"/>
                    <a:stretch/>
                  </pic:blipFill>
                  <pic:spPr bwMode="auto">
                    <a:xfrm>
                      <a:off x="0" y="0"/>
                      <a:ext cx="2930581" cy="182855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2242B" w14:textId="489954A8" w:rsidR="00D1464D" w:rsidRDefault="00D1464D" w:rsidP="00D1464D">
      <w:pPr>
        <w:pStyle w:val="Caption"/>
      </w:pPr>
      <w:bookmarkStart w:id="9" w:name="_Ref86745137"/>
      <w:r>
        <w:t xml:space="preserve">Fig </w:t>
      </w:r>
      <w:fldSimple w:instr=" SEQ Fig \* ARABIC ">
        <w:r w:rsidR="00EA105B">
          <w:rPr>
            <w:noProof/>
          </w:rPr>
          <w:t>8</w:t>
        </w:r>
      </w:fldSimple>
      <w:bookmarkEnd w:id="9"/>
      <w:r>
        <w:t xml:space="preserve"> – BankTeller 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64D" w14:paraId="77619601" w14:textId="77777777" w:rsidTr="00763EA2">
        <w:tc>
          <w:tcPr>
            <w:tcW w:w="9016" w:type="dxa"/>
            <w:shd w:val="clear" w:color="auto" w:fill="F2F2F2" w:themeFill="background1" w:themeFillShade="F2"/>
          </w:tcPr>
          <w:p w14:paraId="58C24DA0" w14:textId="77777777" w:rsidR="00D1464D" w:rsidRPr="00C7232F" w:rsidRDefault="00D1464D" w:rsidP="00763EA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232F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7232F">
              <w:rPr>
                <w:rFonts w:ascii="Consolas" w:hAnsi="Consolas" w:cs="Consolas"/>
                <w:color w:val="000000"/>
              </w:rPr>
              <w:t xml:space="preserve"> </w:t>
            </w:r>
            <w:r w:rsidRPr="00C7232F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C7232F">
              <w:rPr>
                <w:rFonts w:ascii="Consolas" w:hAnsi="Consolas" w:cs="Consolas"/>
                <w:color w:val="000000"/>
              </w:rPr>
              <w:t xml:space="preserve"> BankTeller {</w:t>
            </w:r>
          </w:p>
          <w:p w14:paraId="3128E252" w14:textId="77777777" w:rsidR="00D1464D" w:rsidRPr="00C7232F" w:rsidRDefault="00D1464D" w:rsidP="00763EA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232F">
              <w:rPr>
                <w:rFonts w:ascii="Consolas" w:hAnsi="Consolas" w:cs="Consolas"/>
                <w:color w:val="000000"/>
              </w:rPr>
              <w:tab/>
            </w:r>
            <w:r w:rsidRPr="00C7232F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C7232F">
              <w:rPr>
                <w:rFonts w:ascii="Consolas" w:hAnsi="Consolas" w:cs="Consolas"/>
                <w:color w:val="000000"/>
              </w:rPr>
              <w:t xml:space="preserve"> </w:t>
            </w:r>
            <w:r w:rsidRPr="00C7232F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C7232F">
              <w:rPr>
                <w:rFonts w:ascii="Consolas" w:hAnsi="Consolas" w:cs="Consolas"/>
                <w:color w:val="000000"/>
              </w:rPr>
              <w:t xml:space="preserve"> </w:t>
            </w:r>
            <w:r w:rsidRPr="00C7232F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C7232F">
              <w:rPr>
                <w:rFonts w:ascii="Consolas" w:hAnsi="Consolas" w:cs="Consolas"/>
                <w:color w:val="000000"/>
              </w:rPr>
              <w:t xml:space="preserve"> main(String[] </w:t>
            </w:r>
            <w:r w:rsidRPr="00C7232F">
              <w:rPr>
                <w:rFonts w:ascii="Consolas" w:hAnsi="Consolas" w:cs="Consolas"/>
                <w:color w:val="6A3E3E"/>
              </w:rPr>
              <w:t>args</w:t>
            </w:r>
            <w:r w:rsidRPr="00C7232F">
              <w:rPr>
                <w:rFonts w:ascii="Consolas" w:hAnsi="Consolas" w:cs="Consolas"/>
                <w:color w:val="000000"/>
              </w:rPr>
              <w:t>) {</w:t>
            </w:r>
          </w:p>
          <w:p w14:paraId="087F2C8C" w14:textId="77777777" w:rsidR="00D1464D" w:rsidRPr="00C7232F" w:rsidRDefault="00D1464D" w:rsidP="00763EA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232F">
              <w:rPr>
                <w:rFonts w:ascii="Consolas" w:hAnsi="Consolas" w:cs="Consolas"/>
                <w:color w:val="000000"/>
              </w:rPr>
              <w:tab/>
            </w:r>
            <w:r w:rsidRPr="00C7232F">
              <w:rPr>
                <w:rFonts w:ascii="Consolas" w:hAnsi="Consolas" w:cs="Consolas"/>
                <w:color w:val="000000"/>
              </w:rPr>
              <w:tab/>
            </w:r>
            <w:r w:rsidRPr="00C7232F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7232F">
              <w:rPr>
                <w:rFonts w:ascii="Consolas" w:hAnsi="Consolas" w:cs="Consolas"/>
                <w:color w:val="000000"/>
              </w:rPr>
              <w:t xml:space="preserve"> </w:t>
            </w:r>
            <w:r w:rsidRPr="00C7232F">
              <w:rPr>
                <w:rFonts w:ascii="Consolas" w:hAnsi="Consolas" w:cs="Consolas"/>
                <w:color w:val="6A3E3E"/>
              </w:rPr>
              <w:t>sterling</w:t>
            </w:r>
            <w:r w:rsidRPr="00C7232F">
              <w:rPr>
                <w:rFonts w:ascii="Consolas" w:hAnsi="Consolas" w:cs="Consolas"/>
                <w:color w:val="000000"/>
              </w:rPr>
              <w:t xml:space="preserve"> = 189;</w:t>
            </w:r>
          </w:p>
          <w:p w14:paraId="11DCB8A6" w14:textId="77777777" w:rsidR="00D1464D" w:rsidRPr="00C7232F" w:rsidRDefault="00D1464D" w:rsidP="00763EA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232F">
              <w:rPr>
                <w:rFonts w:ascii="Consolas" w:hAnsi="Consolas" w:cs="Consolas"/>
                <w:color w:val="000000"/>
              </w:rPr>
              <w:tab/>
            </w:r>
            <w:r w:rsidRPr="00C7232F">
              <w:rPr>
                <w:rFonts w:ascii="Consolas" w:hAnsi="Consolas" w:cs="Consolas"/>
                <w:color w:val="000000"/>
              </w:rPr>
              <w:tab/>
            </w:r>
            <w:r w:rsidRPr="00C7232F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C7232F">
              <w:rPr>
                <w:rFonts w:ascii="Consolas" w:hAnsi="Consolas" w:cs="Consolas"/>
                <w:color w:val="000000"/>
              </w:rPr>
              <w:t xml:space="preserve"> </w:t>
            </w:r>
            <w:r w:rsidRPr="00C7232F">
              <w:rPr>
                <w:rFonts w:ascii="Consolas" w:hAnsi="Consolas" w:cs="Consolas"/>
                <w:color w:val="6A3E3E"/>
              </w:rPr>
              <w:t>fifties</w:t>
            </w:r>
            <w:r w:rsidRPr="00C7232F">
              <w:rPr>
                <w:rFonts w:ascii="Consolas" w:hAnsi="Consolas" w:cs="Consolas"/>
                <w:color w:val="000000"/>
              </w:rPr>
              <w:t xml:space="preserve">, </w:t>
            </w:r>
            <w:r w:rsidRPr="00C7232F">
              <w:rPr>
                <w:rFonts w:ascii="Consolas" w:hAnsi="Consolas" w:cs="Consolas"/>
                <w:color w:val="6A3E3E"/>
              </w:rPr>
              <w:t>twenties</w:t>
            </w:r>
            <w:r w:rsidRPr="00C7232F">
              <w:rPr>
                <w:rFonts w:ascii="Consolas" w:hAnsi="Consolas" w:cs="Consolas"/>
                <w:color w:val="000000"/>
              </w:rPr>
              <w:t xml:space="preserve">, </w:t>
            </w:r>
            <w:r w:rsidRPr="00C7232F">
              <w:rPr>
                <w:rFonts w:ascii="Consolas" w:hAnsi="Consolas" w:cs="Consolas"/>
                <w:color w:val="6A3E3E"/>
              </w:rPr>
              <w:t>tens</w:t>
            </w:r>
            <w:r w:rsidRPr="00C7232F">
              <w:rPr>
                <w:rFonts w:ascii="Consolas" w:hAnsi="Consolas" w:cs="Consolas"/>
                <w:color w:val="000000"/>
              </w:rPr>
              <w:t xml:space="preserve">, </w:t>
            </w:r>
            <w:r w:rsidRPr="00C7232F">
              <w:rPr>
                <w:rFonts w:ascii="Consolas" w:hAnsi="Consolas" w:cs="Consolas"/>
                <w:color w:val="6A3E3E"/>
              </w:rPr>
              <w:t>fives</w:t>
            </w:r>
            <w:r w:rsidRPr="00C7232F">
              <w:rPr>
                <w:rFonts w:ascii="Consolas" w:hAnsi="Consolas" w:cs="Consolas"/>
                <w:color w:val="000000"/>
              </w:rPr>
              <w:t xml:space="preserve">, </w:t>
            </w:r>
            <w:r w:rsidRPr="00C7232F">
              <w:rPr>
                <w:rFonts w:ascii="Consolas" w:hAnsi="Consolas" w:cs="Consolas"/>
                <w:color w:val="6A3E3E"/>
              </w:rPr>
              <w:t>twos</w:t>
            </w:r>
            <w:r w:rsidRPr="00C7232F">
              <w:rPr>
                <w:rFonts w:ascii="Consolas" w:hAnsi="Consolas" w:cs="Consolas"/>
                <w:color w:val="000000"/>
              </w:rPr>
              <w:t xml:space="preserve">, </w:t>
            </w:r>
            <w:r w:rsidRPr="00C7232F">
              <w:rPr>
                <w:rFonts w:ascii="Consolas" w:hAnsi="Consolas" w:cs="Consolas"/>
                <w:color w:val="6A3E3E"/>
              </w:rPr>
              <w:t>ones</w:t>
            </w:r>
            <w:r w:rsidRPr="00C7232F">
              <w:rPr>
                <w:rFonts w:ascii="Consolas" w:hAnsi="Consolas" w:cs="Consolas"/>
                <w:color w:val="000000"/>
              </w:rPr>
              <w:t>;</w:t>
            </w:r>
          </w:p>
          <w:p w14:paraId="5BA47E36" w14:textId="77777777" w:rsidR="00D1464D" w:rsidRPr="00C7232F" w:rsidRDefault="00D1464D" w:rsidP="00763EA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7232F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08AC983" w14:textId="77777777" w:rsidR="00D1464D" w:rsidRDefault="00D1464D" w:rsidP="00763EA2">
            <w:pPr>
              <w:keepNext/>
            </w:pPr>
            <w:r w:rsidRPr="00C7232F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42E7CA77" w14:textId="2E0FE9E6" w:rsidR="00445796" w:rsidRDefault="00D1464D" w:rsidP="00D1464D">
      <w:pPr>
        <w:pStyle w:val="Caption"/>
      </w:pPr>
      <w:bookmarkStart w:id="10" w:name="_Ref86991949"/>
      <w:r>
        <w:t xml:space="preserve">Listing </w:t>
      </w:r>
      <w:fldSimple w:instr=" SEQ Listing \* ARABIC ">
        <w:r w:rsidR="00EA105B">
          <w:rPr>
            <w:noProof/>
          </w:rPr>
          <w:t>1</w:t>
        </w:r>
      </w:fldSimple>
      <w:bookmarkEnd w:id="10"/>
      <w:r>
        <w:t xml:space="preserve"> – BankTeller Starter Code</w:t>
      </w:r>
    </w:p>
    <w:p w14:paraId="3FC06BE8" w14:textId="53F88583" w:rsidR="008B50BB" w:rsidRDefault="008B50BB" w:rsidP="008B50BB"/>
    <w:p w14:paraId="0026D174" w14:textId="6F2DF6EC" w:rsidR="008B50BB" w:rsidRDefault="008B50BB" w:rsidP="008B50BB">
      <w:pPr>
        <w:pStyle w:val="Heading1"/>
      </w:pPr>
      <w:r>
        <w:t>Extension Exercise 2 – BankTeller (with pence)</w:t>
      </w:r>
    </w:p>
    <w:p w14:paraId="5166AE73" w14:textId="0A2E72BA" w:rsidR="008B50BB" w:rsidRDefault="008B50BB" w:rsidP="008B50BB">
      <w:r>
        <w:t xml:space="preserve">Amend your </w:t>
      </w:r>
      <w:r w:rsidRPr="004365EF">
        <w:rPr>
          <w:b/>
          <w:bCs/>
        </w:rPr>
        <w:t>BankTeller</w:t>
      </w:r>
      <w:r>
        <w:t xml:space="preserve"> application to include pence. Your sterling variable will need to change to a floating-point data type. You will also need to introduce new variables to record the number of 50p, 20p, 10p, 5p, 2p and 1p coins to be handed to the customer.</w:t>
      </w:r>
    </w:p>
    <w:p w14:paraId="32F41087" w14:textId="25E80087" w:rsidR="008B50BB" w:rsidRPr="008B50BB" w:rsidRDefault="008B50BB" w:rsidP="008B50BB">
      <w:pPr>
        <w:rPr>
          <w:b/>
          <w:bCs/>
        </w:rPr>
      </w:pPr>
      <w:r>
        <w:rPr>
          <w:b/>
          <w:bCs/>
        </w:rPr>
        <w:t>Design Ideas:</w:t>
      </w:r>
    </w:p>
    <w:p w14:paraId="0A21922B" w14:textId="77777777" w:rsidR="008B50BB" w:rsidRDefault="008B50BB" w:rsidP="008B50BB">
      <w:pPr>
        <w:pStyle w:val="ListParagraph"/>
        <w:numPr>
          <w:ilvl w:val="0"/>
          <w:numId w:val="12"/>
        </w:numPr>
      </w:pPr>
      <w:r>
        <w:t>Split pounds from pence –  cast to / truncate or use modulus</w:t>
      </w:r>
    </w:p>
    <w:p w14:paraId="6879F2C7" w14:textId="77777777" w:rsidR="008B50BB" w:rsidRDefault="008B50BB" w:rsidP="008B50BB">
      <w:pPr>
        <w:pStyle w:val="ListParagraph"/>
        <w:numPr>
          <w:ilvl w:val="0"/>
          <w:numId w:val="12"/>
        </w:numPr>
      </w:pPr>
      <w:r>
        <w:t>Multiply pence by 100</w:t>
      </w:r>
    </w:p>
    <w:p w14:paraId="747B8AFD" w14:textId="77777777" w:rsidR="008B50BB" w:rsidRDefault="008B50BB" w:rsidP="008B50BB">
      <w:pPr>
        <w:pStyle w:val="ListParagraph"/>
        <w:numPr>
          <w:ilvl w:val="0"/>
          <w:numId w:val="12"/>
        </w:numPr>
      </w:pPr>
      <w:r>
        <w:t>Deal with pounds</w:t>
      </w:r>
    </w:p>
    <w:p w14:paraId="65108EDB" w14:textId="012145B3" w:rsidR="008B50BB" w:rsidRPr="008B50BB" w:rsidRDefault="008B50BB" w:rsidP="008B50BB">
      <w:pPr>
        <w:pStyle w:val="ListParagraph"/>
        <w:numPr>
          <w:ilvl w:val="0"/>
          <w:numId w:val="12"/>
        </w:numPr>
      </w:pPr>
      <w:r>
        <w:t>Deal with pence</w:t>
      </w:r>
    </w:p>
    <w:sectPr w:rsidR="008B50BB" w:rsidRPr="008B50BB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19E3" w14:textId="77777777" w:rsidR="007E3A7E" w:rsidRDefault="007E3A7E" w:rsidP="00636D62">
      <w:pPr>
        <w:spacing w:after="0" w:line="240" w:lineRule="auto"/>
      </w:pPr>
      <w:r>
        <w:separator/>
      </w:r>
    </w:p>
  </w:endnote>
  <w:endnote w:type="continuationSeparator" w:id="0">
    <w:p w14:paraId="4D00BDA7" w14:textId="77777777" w:rsidR="007E3A7E" w:rsidRDefault="007E3A7E" w:rsidP="006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EB4C" w14:textId="047EC607" w:rsidR="00C17B70" w:rsidRPr="005D1AB9" w:rsidRDefault="005D1AB9" w:rsidP="00C17B70">
    <w:pPr>
      <w:pStyle w:val="Footer"/>
      <w:tabs>
        <w:tab w:val="clear" w:pos="4513"/>
      </w:tabs>
    </w:pPr>
    <w:r w:rsidRPr="005D1AB9">
      <w:t>Programming 2</w:t>
    </w:r>
    <w:r w:rsidR="00C17B70" w:rsidRPr="005D1AB9">
      <w:tab/>
    </w:r>
  </w:p>
  <w:p w14:paraId="2CD1C86F" w14:textId="409FFDB4" w:rsidR="00445796" w:rsidRPr="00445796" w:rsidRDefault="005D1AB9" w:rsidP="00C17B70">
    <w:pPr>
      <w:pStyle w:val="Footer"/>
      <w:tabs>
        <w:tab w:val="clear" w:pos="4513"/>
      </w:tabs>
    </w:pPr>
    <w:r>
      <w:t>Lab 1A</w:t>
    </w:r>
    <w:r w:rsidR="00445796">
      <w:tab/>
      <w:t xml:space="preserve">Page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PAGE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  <w:r w:rsidR="00445796">
      <w:t xml:space="preserve"> of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NUMPAGES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ED144" w14:textId="77777777" w:rsidR="007E3A7E" w:rsidRDefault="007E3A7E" w:rsidP="00636D62">
      <w:pPr>
        <w:spacing w:after="0" w:line="240" w:lineRule="auto"/>
      </w:pPr>
      <w:r>
        <w:separator/>
      </w:r>
    </w:p>
  </w:footnote>
  <w:footnote w:type="continuationSeparator" w:id="0">
    <w:p w14:paraId="2AEDD537" w14:textId="77777777" w:rsidR="007E3A7E" w:rsidRDefault="007E3A7E" w:rsidP="006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5347"/>
    <w:multiLevelType w:val="hybridMultilevel"/>
    <w:tmpl w:val="2DDEFDC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C10D7"/>
    <w:multiLevelType w:val="hybridMultilevel"/>
    <w:tmpl w:val="6596BA92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5255F"/>
    <w:multiLevelType w:val="hybridMultilevel"/>
    <w:tmpl w:val="43E2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16941"/>
    <w:multiLevelType w:val="hybridMultilevel"/>
    <w:tmpl w:val="7E02B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75C25"/>
    <w:multiLevelType w:val="hybridMultilevel"/>
    <w:tmpl w:val="2FC89772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96AD2"/>
    <w:multiLevelType w:val="hybridMultilevel"/>
    <w:tmpl w:val="B60E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B0A7A"/>
    <w:multiLevelType w:val="hybridMultilevel"/>
    <w:tmpl w:val="36F003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55D37CB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C5B9C"/>
    <w:multiLevelType w:val="hybridMultilevel"/>
    <w:tmpl w:val="4C60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D5CE3"/>
    <w:multiLevelType w:val="hybridMultilevel"/>
    <w:tmpl w:val="5C54723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sTQyMzUyNjU3M7FU0lEKTi0uzszPAykwNKoFAKLxMrctAAAA"/>
  </w:docVars>
  <w:rsids>
    <w:rsidRoot w:val="00AB7EF3"/>
    <w:rsid w:val="00034425"/>
    <w:rsid w:val="00055F3F"/>
    <w:rsid w:val="00076601"/>
    <w:rsid w:val="000F4D32"/>
    <w:rsid w:val="00131E82"/>
    <w:rsid w:val="001547D0"/>
    <w:rsid w:val="00175EA1"/>
    <w:rsid w:val="00194EC2"/>
    <w:rsid w:val="001B4E12"/>
    <w:rsid w:val="001F6099"/>
    <w:rsid w:val="002031A7"/>
    <w:rsid w:val="00203745"/>
    <w:rsid w:val="00240277"/>
    <w:rsid w:val="002A0EB7"/>
    <w:rsid w:val="003873A9"/>
    <w:rsid w:val="0039369A"/>
    <w:rsid w:val="003E0D30"/>
    <w:rsid w:val="00401486"/>
    <w:rsid w:val="00421E2E"/>
    <w:rsid w:val="004365EF"/>
    <w:rsid w:val="00441DFE"/>
    <w:rsid w:val="00445796"/>
    <w:rsid w:val="005C170A"/>
    <w:rsid w:val="005D1AB9"/>
    <w:rsid w:val="00601BDB"/>
    <w:rsid w:val="00624025"/>
    <w:rsid w:val="006335C8"/>
    <w:rsid w:val="00636D62"/>
    <w:rsid w:val="00654F0B"/>
    <w:rsid w:val="00685DA9"/>
    <w:rsid w:val="007178D9"/>
    <w:rsid w:val="007D30B1"/>
    <w:rsid w:val="007E3A7E"/>
    <w:rsid w:val="007E4555"/>
    <w:rsid w:val="008178C4"/>
    <w:rsid w:val="00855C7F"/>
    <w:rsid w:val="00874840"/>
    <w:rsid w:val="008B50BB"/>
    <w:rsid w:val="008C7391"/>
    <w:rsid w:val="008E5C01"/>
    <w:rsid w:val="00902ED1"/>
    <w:rsid w:val="00920918"/>
    <w:rsid w:val="009500A2"/>
    <w:rsid w:val="00A60138"/>
    <w:rsid w:val="00A90D40"/>
    <w:rsid w:val="00AB7EF3"/>
    <w:rsid w:val="00AD2DA2"/>
    <w:rsid w:val="00AF61D3"/>
    <w:rsid w:val="00B005C1"/>
    <w:rsid w:val="00B55B0B"/>
    <w:rsid w:val="00B9775B"/>
    <w:rsid w:val="00C17B70"/>
    <w:rsid w:val="00C66E9D"/>
    <w:rsid w:val="00C95AC6"/>
    <w:rsid w:val="00CB4F84"/>
    <w:rsid w:val="00CF5C03"/>
    <w:rsid w:val="00D1464D"/>
    <w:rsid w:val="00D733DB"/>
    <w:rsid w:val="00E437EA"/>
    <w:rsid w:val="00E84C30"/>
    <w:rsid w:val="00EA105B"/>
    <w:rsid w:val="00EB5446"/>
    <w:rsid w:val="00EE0347"/>
    <w:rsid w:val="00F43C57"/>
    <w:rsid w:val="00F475A9"/>
    <w:rsid w:val="00F85325"/>
    <w:rsid w:val="00F922A7"/>
    <w:rsid w:val="00F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A77E"/>
  <w15:chartTrackingRefBased/>
  <w15:docId w15:val="{532573DE-9435-433C-AE94-716F7D1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9D"/>
    <w:pPr>
      <w:keepNext/>
      <w:keepLines/>
      <w:pBdr>
        <w:bottom w:val="single" w:sz="18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8E5C01"/>
    <w:pPr>
      <w:pBdr>
        <w:bottom w:val="single" w:sz="12" w:space="1" w:color="C5E0B3" w:themeColor="accent6" w:themeTint="66"/>
      </w:pBdr>
      <w:ind w:left="7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6D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62"/>
  </w:style>
  <w:style w:type="paragraph" w:styleId="Footer">
    <w:name w:val="footer"/>
    <w:basedOn w:val="Normal"/>
    <w:link w:val="Foot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62"/>
  </w:style>
  <w:style w:type="paragraph" w:styleId="Caption">
    <w:name w:val="caption"/>
    <w:basedOn w:val="Normal"/>
    <w:next w:val="Normal"/>
    <w:uiPriority w:val="35"/>
    <w:unhideWhenUsed/>
    <w:qFormat/>
    <w:rsid w:val="007E4555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character" w:styleId="Strong">
    <w:name w:val="Strong"/>
    <w:basedOn w:val="DefaultParagraphFont"/>
    <w:uiPriority w:val="22"/>
    <w:qFormat/>
    <w:rsid w:val="007E4555"/>
    <w:rPr>
      <w:b/>
      <w:bCs/>
    </w:rPr>
  </w:style>
  <w:style w:type="paragraph" w:customStyle="1" w:styleId="H1Body">
    <w:name w:val="H1 Body"/>
    <w:basedOn w:val="Normal"/>
    <w:link w:val="H1BodyChar"/>
    <w:qFormat/>
    <w:rsid w:val="008E5C01"/>
  </w:style>
  <w:style w:type="paragraph" w:customStyle="1" w:styleId="H2Body">
    <w:name w:val="H2 Body"/>
    <w:basedOn w:val="H1Body"/>
    <w:link w:val="H2BodyChar"/>
    <w:qFormat/>
    <w:rsid w:val="008E5C01"/>
    <w:pPr>
      <w:ind w:left="709"/>
    </w:pPr>
  </w:style>
  <w:style w:type="character" w:customStyle="1" w:styleId="H1BodyChar">
    <w:name w:val="H1 Body Char"/>
    <w:basedOn w:val="DefaultParagraphFont"/>
    <w:link w:val="H1Body"/>
    <w:rsid w:val="008E5C01"/>
  </w:style>
  <w:style w:type="paragraph" w:customStyle="1" w:styleId="Tutor">
    <w:name w:val="Tutor"/>
    <w:basedOn w:val="Normal"/>
    <w:link w:val="TutorChar"/>
    <w:qFormat/>
    <w:rsid w:val="008E5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</w:style>
  <w:style w:type="character" w:customStyle="1" w:styleId="H2BodyChar">
    <w:name w:val="H2 Body Char"/>
    <w:basedOn w:val="H1BodyChar"/>
    <w:link w:val="H2Body"/>
    <w:rsid w:val="008E5C01"/>
  </w:style>
  <w:style w:type="table" w:styleId="TableGrid">
    <w:name w:val="Table Grid"/>
    <w:basedOn w:val="TableNormal"/>
    <w:uiPriority w:val="39"/>
    <w:rsid w:val="008E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torChar">
    <w:name w:val="Tutor Char"/>
    <w:basedOn w:val="DefaultParagraphFont"/>
    <w:link w:val="Tutor"/>
    <w:rsid w:val="008E5C01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902ED1"/>
    <w:pPr>
      <w:ind w:left="720"/>
      <w:contextualSpacing/>
    </w:pPr>
  </w:style>
  <w:style w:type="paragraph" w:styleId="NoSpacing">
    <w:name w:val="No Spacing"/>
    <w:uiPriority w:val="1"/>
    <w:qFormat/>
    <w:rsid w:val="00902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\Teaching\21-22\Programming%202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2F0E-0882-465C-B363-BA862372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1073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21</cp:revision>
  <cp:lastPrinted>2021-11-08T08:53:00Z</cp:lastPrinted>
  <dcterms:created xsi:type="dcterms:W3CDTF">2021-10-31T14:15:00Z</dcterms:created>
  <dcterms:modified xsi:type="dcterms:W3CDTF">2021-11-10T13:31:00Z</dcterms:modified>
</cp:coreProperties>
</file>